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</w:tblGrid>
      <w:tr w:rsidR="00CC6688" w:rsidRPr="008351D4">
        <w:trPr>
          <w:trHeight w:hRule="exact" w:val="2112"/>
        </w:trPr>
        <w:tc>
          <w:tcPr>
            <w:tcW w:w="5812" w:type="dxa"/>
          </w:tcPr>
          <w:p w:rsidR="008C637F" w:rsidRPr="00F00F24" w:rsidRDefault="00F00F24" w:rsidP="00E879A9">
            <w:pPr>
              <w:pStyle w:val="TitelSogeti"/>
              <w:framePr w:hSpace="141" w:wrap="around" w:hAnchor="margin" w:xAlign="center" w:y="-341"/>
              <w:spacing w:before="360" w:after="0" w:line="420" w:lineRule="atLeast"/>
              <w:ind w:left="0" w:right="0"/>
              <w:jc w:val="center"/>
              <w:rPr>
                <w:lang w:val="uk-UA"/>
              </w:rPr>
            </w:pPr>
            <w:r>
              <w:rPr>
                <w:lang w:val="uk-UA"/>
              </w:rPr>
              <w:t>Чеклист для тестування</w:t>
            </w:r>
          </w:p>
          <w:p w:rsidR="00CC6688" w:rsidRPr="00F00F24" w:rsidRDefault="00F00F24" w:rsidP="00F00F24">
            <w:pPr>
              <w:pStyle w:val="TitelSogeti"/>
              <w:framePr w:hSpace="141" w:wrap="around" w:hAnchor="margin" w:xAlign="center" w:y="-341"/>
              <w:spacing w:before="360" w:after="0" w:line="420" w:lineRule="atLeast"/>
              <w:ind w:left="0" w:right="0"/>
              <w:jc w:val="center"/>
              <w:rPr>
                <w:lang w:val="ru-RU"/>
              </w:rPr>
            </w:pPr>
            <w:r>
              <w:t xml:space="preserve"> </w:t>
            </w:r>
            <w:fldSimple w:instr=" TITLE  \* Upper  \* MERGEFORMAT ">
              <w:r>
                <w:rPr>
                  <w:caps w:val="0"/>
                  <w:lang w:val="en-GB"/>
                </w:rPr>
                <w:t>LAUNDRY</w:t>
              </w:r>
              <w:r w:rsidRPr="00F00F24">
                <w:rPr>
                  <w:caps w:val="0"/>
                  <w:lang w:val="ru-RU"/>
                </w:rPr>
                <w:t xml:space="preserve">  </w:t>
              </w:r>
              <w:r w:rsidRPr="003B2391">
                <w:rPr>
                  <w:caps w:val="0"/>
                  <w:lang w:val="en-GB"/>
                </w:rPr>
                <w:t>APP</w:t>
              </w:r>
              <w:r w:rsidR="003B2391" w:rsidRPr="00F00F24">
                <w:rPr>
                  <w:caps w:val="0"/>
                  <w:lang w:val="ru-RU"/>
                </w:rPr>
                <w:t xml:space="preserve"> </w:t>
              </w:r>
            </w:fldSimple>
          </w:p>
        </w:tc>
      </w:tr>
    </w:tbl>
    <w:p w:rsidR="00CC6688" w:rsidRPr="00F00F24" w:rsidRDefault="00CC6688" w:rsidP="00CC6688">
      <w:pPr>
        <w:pStyle w:val="TitelSogeti"/>
        <w:rPr>
          <w:lang w:val="ru-RU"/>
        </w:rPr>
      </w:pPr>
    </w:p>
    <w:p w:rsidR="00CC6688" w:rsidRPr="00F00F24" w:rsidRDefault="00CC6688" w:rsidP="00CC6688">
      <w:pPr>
        <w:pStyle w:val="TitelSogeti"/>
        <w:rPr>
          <w:lang w:val="ru-RU"/>
        </w:rPr>
      </w:pPr>
    </w:p>
    <w:p w:rsidR="00D64D29" w:rsidRPr="00F00F24" w:rsidRDefault="00D64D29" w:rsidP="00CC6688">
      <w:pPr>
        <w:ind w:left="1418" w:hanging="1418"/>
        <w:rPr>
          <w:lang w:val="ru-RU"/>
        </w:rPr>
      </w:pPr>
    </w:p>
    <w:p w:rsidR="00D64D29" w:rsidRPr="00F00F24" w:rsidRDefault="00D64D29" w:rsidP="00D64D29">
      <w:pPr>
        <w:rPr>
          <w:lang w:val="ru-RU"/>
        </w:rPr>
      </w:pPr>
    </w:p>
    <w:p w:rsidR="00D64D29" w:rsidRPr="00F00F24" w:rsidRDefault="00D64D29" w:rsidP="00D64D29">
      <w:pPr>
        <w:rPr>
          <w:lang w:val="ru-RU"/>
        </w:rPr>
      </w:pPr>
    </w:p>
    <w:p w:rsidR="00D64D29" w:rsidRPr="00F00F24" w:rsidRDefault="003B2391" w:rsidP="008C637F">
      <w:pPr>
        <w:tabs>
          <w:tab w:val="left" w:pos="6645"/>
        </w:tabs>
        <w:rPr>
          <w:lang w:val="ru-RU"/>
        </w:rPr>
      </w:pPr>
      <w:r w:rsidRPr="00F00F24">
        <w:rPr>
          <w:lang w:val="ru-RU"/>
        </w:rPr>
        <w:tab/>
      </w:r>
    </w:p>
    <w:p w:rsidR="00D64D29" w:rsidRPr="00F00F24" w:rsidRDefault="00D64D29" w:rsidP="00D64D29">
      <w:pPr>
        <w:rPr>
          <w:lang w:val="ru-RU"/>
        </w:rPr>
      </w:pPr>
    </w:p>
    <w:p w:rsidR="00D64D29" w:rsidRPr="00F00F24" w:rsidRDefault="00D64D29" w:rsidP="00D64D29">
      <w:pPr>
        <w:rPr>
          <w:lang w:val="ru-RU"/>
        </w:rPr>
      </w:pPr>
    </w:p>
    <w:p w:rsidR="00D64D29" w:rsidRPr="00F00F24" w:rsidRDefault="003B2391" w:rsidP="00D64D29">
      <w:pPr>
        <w:tabs>
          <w:tab w:val="left" w:pos="5040"/>
        </w:tabs>
        <w:rPr>
          <w:lang w:val="ru-RU"/>
        </w:rPr>
      </w:pPr>
      <w:r w:rsidRPr="00F00F24">
        <w:rPr>
          <w:lang w:val="ru-RU"/>
        </w:rPr>
        <w:tab/>
      </w:r>
    </w:p>
    <w:p w:rsidR="00D64D29" w:rsidRPr="00F00F24" w:rsidRDefault="00D64D29" w:rsidP="00D64D29">
      <w:pPr>
        <w:rPr>
          <w:lang w:val="ru-RU"/>
        </w:rPr>
      </w:pPr>
    </w:p>
    <w:p w:rsidR="008C637F" w:rsidRPr="00F00F24" w:rsidRDefault="008C637F" w:rsidP="00D64D29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8C637F" w:rsidRPr="00F00F24" w:rsidRDefault="008C637F" w:rsidP="008C637F">
      <w:pPr>
        <w:jc w:val="center"/>
        <w:rPr>
          <w:lang w:val="ru-RU"/>
        </w:rPr>
      </w:pPr>
    </w:p>
    <w:p w:rsidR="008C637F" w:rsidRPr="00F00F24" w:rsidRDefault="008C637F" w:rsidP="008C637F">
      <w:pPr>
        <w:rPr>
          <w:lang w:val="ru-RU"/>
        </w:rPr>
      </w:pPr>
    </w:p>
    <w:p w:rsidR="00CC6688" w:rsidRPr="00F00F24" w:rsidRDefault="00CC6688" w:rsidP="008C637F">
      <w:pPr>
        <w:rPr>
          <w:lang w:val="ru-RU"/>
        </w:rPr>
        <w:sectPr w:rsidR="00CC6688" w:rsidRPr="00F00F24" w:rsidSect="0059279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3402" w:right="1418" w:bottom="1418" w:left="1701" w:header="720" w:footer="720" w:gutter="0"/>
          <w:pgNumType w:fmt="upperRoman"/>
          <w:cols w:space="720"/>
          <w:formProt w:val="0"/>
          <w:titlePg/>
        </w:sectPr>
      </w:pPr>
    </w:p>
    <w:p w:rsidR="007E0C84" w:rsidRPr="00C13108" w:rsidRDefault="00AB1686" w:rsidP="007E0C84">
      <w:pPr>
        <w:rPr>
          <w:lang w:val="en-GB"/>
        </w:rPr>
      </w:pPr>
      <w:r w:rsidRPr="00AB1686">
        <w:rPr>
          <w:rFonts w:ascii="Trebuchet MS" w:hAnsi="Trebuchet MS"/>
          <w:b/>
          <w:caps/>
          <w:kern w:val="28"/>
          <w:sz w:val="28"/>
          <w:lang w:val="en-GB"/>
        </w:rPr>
        <w:lastRenderedPageBreak/>
        <w:t>перевірки інтерфейсу</w:t>
      </w:r>
      <w:bookmarkStart w:id="0" w:name="_GoBack"/>
      <w:bookmarkEnd w:id="0"/>
    </w:p>
    <w:tbl>
      <w:tblPr>
        <w:tblW w:w="9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637"/>
        <w:gridCol w:w="4678"/>
        <w:gridCol w:w="851"/>
        <w:gridCol w:w="3260"/>
      </w:tblGrid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E0C84" w:rsidRPr="00C13108" w:rsidRDefault="007E0C84" w:rsidP="00BC0155">
            <w:pPr>
              <w:spacing w:before="60" w:after="60" w:line="240" w:lineRule="auto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#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E0C84" w:rsidRPr="00AB1686" w:rsidRDefault="00AB1686" w:rsidP="00BC0155">
            <w:pPr>
              <w:spacing w:before="60" w:after="60" w:line="240" w:lineRule="auto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Короткий опис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E0C84" w:rsidRPr="00C13108" w:rsidRDefault="007E0C84" w:rsidP="00BC0155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OK/</w:t>
            </w:r>
          </w:p>
          <w:p w:rsidR="007E0C84" w:rsidRPr="00C13108" w:rsidRDefault="007E0C84" w:rsidP="00BC0155">
            <w:pPr>
              <w:spacing w:before="60" w:after="60" w:line="240" w:lineRule="auto"/>
              <w:jc w:val="center"/>
              <w:rPr>
                <w:b/>
                <w:bCs/>
                <w:lang w:val="en-GB"/>
              </w:rPr>
            </w:pPr>
            <w:r w:rsidRPr="003B2391">
              <w:rPr>
                <w:b/>
                <w:bCs/>
                <w:lang w:val="en-GB"/>
              </w:rPr>
              <w:t>NOK?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E0C84" w:rsidRPr="00C13108" w:rsidRDefault="00AB1686" w:rsidP="00BC0155">
            <w:pPr>
              <w:spacing w:before="60" w:after="60" w:line="240" w:lineRule="auto"/>
              <w:rPr>
                <w:b/>
                <w:bCs/>
                <w:lang w:val="en-GB"/>
              </w:rPr>
            </w:pPr>
            <w:proofErr w:type="spellStart"/>
            <w:r w:rsidRPr="00AB1686">
              <w:rPr>
                <w:b/>
                <w:bCs/>
                <w:lang w:val="en-GB"/>
              </w:rPr>
              <w:t>Зауваження</w:t>
            </w:r>
            <w:proofErr w:type="spellEnd"/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A5A22" w:rsidRDefault="00CA5A22" w:rsidP="00CA5A22">
            <w:pPr>
              <w:spacing w:before="60" w:after="60" w:line="240" w:lineRule="auto"/>
              <w:rPr>
                <w:lang w:val="uk-UA"/>
              </w:rPr>
            </w:pPr>
            <w:r>
              <w:rPr>
                <w:lang w:val="uk-UA"/>
              </w:rPr>
              <w:t>4.1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7E0C84" w:rsidRDefault="007E0C84" w:rsidP="007E0C84">
            <w:pPr>
              <w:pStyle w:val="af6"/>
              <w:rPr>
                <w:lang w:val="uk-UA"/>
              </w:rPr>
            </w:pPr>
            <w:r w:rsidRPr="007E0C84">
              <w:rPr>
                <w:lang w:val="uk-UA"/>
              </w:rPr>
              <w:t>Контролюючі елементи максимально</w:t>
            </w:r>
          </w:p>
          <w:p w:rsidR="007E0C84" w:rsidRPr="007E0C84" w:rsidRDefault="007E0C84" w:rsidP="007E0C84">
            <w:pPr>
              <w:pStyle w:val="af6"/>
              <w:rPr>
                <w:lang w:val="uk-UA"/>
              </w:rPr>
            </w:pPr>
            <w:r w:rsidRPr="007E0C84">
              <w:rPr>
                <w:lang w:val="uk-UA"/>
              </w:rPr>
              <w:t>ненав'язливі (наприклад, зникають, якщо не</w:t>
            </w:r>
            <w:r>
              <w:rPr>
                <w:lang w:val="uk-UA"/>
              </w:rPr>
              <w:t xml:space="preserve"> </w:t>
            </w:r>
            <w:r w:rsidRPr="007E0C84">
              <w:rPr>
                <w:lang w:val="uk-UA"/>
              </w:rPr>
              <w:t>використовуються тривалий час).</w:t>
            </w:r>
          </w:p>
        </w:tc>
        <w:sdt>
          <w:sdtPr>
            <w:rPr>
              <w:lang w:val="en-GB"/>
            </w:rPr>
            <w:id w:val="5204770"/>
            <w:placeholder>
              <w:docPart w:val="EF03D7E385384EDFA38F55AFA15F6F9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af4"/>
              <w:numPr>
                <w:ilvl w:val="0"/>
                <w:numId w:val="38"/>
              </w:numPr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AB1686" w:rsidRDefault="007E0C84" w:rsidP="007E0C84">
            <w:pPr>
              <w:spacing w:before="60" w:after="60" w:line="240" w:lineRule="auto"/>
              <w:rPr>
                <w:lang w:val="uk-UA"/>
              </w:rPr>
            </w:pPr>
            <w:r w:rsidRPr="00AB1686">
              <w:rPr>
                <w:lang w:val="uk-UA"/>
              </w:rPr>
              <w:t>Користувач може повернутися на попередній</w:t>
            </w:r>
            <w:r w:rsidR="00CA5A22" w:rsidRPr="00AB1686">
              <w:rPr>
                <w:lang w:val="uk-UA"/>
              </w:rPr>
              <w:t xml:space="preserve"> </w:t>
            </w:r>
            <w:r w:rsidRPr="00AB1686">
              <w:rPr>
                <w:lang w:val="uk-UA"/>
              </w:rPr>
              <w:t>екран (наприклад, натиснувши "Назад" або</w:t>
            </w:r>
            <w:r w:rsidR="00CA5A22" w:rsidRPr="00AB1686">
              <w:rPr>
                <w:lang w:val="uk-UA"/>
              </w:rPr>
              <w:t xml:space="preserve"> </w:t>
            </w:r>
            <w:r w:rsidRPr="00AB1686">
              <w:rPr>
                <w:lang w:val="uk-UA"/>
              </w:rPr>
              <w:t>"Відміна").</w:t>
            </w:r>
          </w:p>
        </w:tc>
        <w:sdt>
          <w:sdtPr>
            <w:rPr>
              <w:lang w:val="en-GB"/>
            </w:rPr>
            <w:id w:val="5204771"/>
            <w:placeholder>
              <w:docPart w:val="6F727FB7EAD2450ABBD31FAAE9E30AA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AB1686" w:rsidRDefault="000573DE" w:rsidP="000573DE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 xml:space="preserve">Основна функція програми зручна і </w:t>
            </w:r>
            <w:r w:rsidR="007E0C84" w:rsidRPr="00AB1686">
              <w:rPr>
                <w:lang w:val="uk-UA"/>
              </w:rPr>
              <w:t>зрозуміла</w:t>
            </w:r>
            <w:r w:rsidRPr="00AB1686">
              <w:rPr>
                <w:lang w:val="uk-UA"/>
              </w:rPr>
              <w:t>.</w:t>
            </w:r>
          </w:p>
        </w:tc>
        <w:sdt>
          <w:sdtPr>
            <w:rPr>
              <w:lang w:val="en-GB"/>
            </w:rPr>
            <w:id w:val="5204772"/>
            <w:placeholder>
              <w:docPart w:val="1D0AC3E48D244E589A2EF401017727FD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3DE" w:rsidRPr="00AB1686" w:rsidRDefault="000573DE" w:rsidP="000573DE">
            <w:pPr>
              <w:pStyle w:val="Streepje"/>
              <w:numPr>
                <w:ilvl w:val="0"/>
                <w:numId w:val="0"/>
              </w:numPr>
              <w:jc w:val="both"/>
              <w:rPr>
                <w:lang w:val="uk-UA"/>
              </w:rPr>
            </w:pPr>
            <w:r w:rsidRPr="00AB1686">
              <w:rPr>
                <w:lang w:val="uk-UA"/>
              </w:rPr>
              <w:t>Функція, яку, швидше за все, буде</w:t>
            </w:r>
          </w:p>
          <w:p w:rsidR="007E0C84" w:rsidRPr="00AB1686" w:rsidRDefault="000573DE" w:rsidP="000573DE">
            <w:pPr>
              <w:pStyle w:val="Streepje"/>
              <w:numPr>
                <w:ilvl w:val="0"/>
                <w:numId w:val="0"/>
              </w:numPr>
              <w:ind w:left="284" w:hanging="284"/>
              <w:jc w:val="both"/>
              <w:rPr>
                <w:lang w:val="uk-UA"/>
              </w:rPr>
            </w:pPr>
            <w:r w:rsidRPr="00AB1686">
              <w:rPr>
                <w:lang w:val="uk-UA"/>
              </w:rPr>
              <w:t>використ</w:t>
            </w:r>
            <w:r w:rsidRPr="00AB1686">
              <w:rPr>
                <w:lang w:val="uk-UA"/>
              </w:rPr>
              <w:t>овувати користувач, підсвічена</w:t>
            </w:r>
          </w:p>
        </w:tc>
        <w:sdt>
          <w:sdtPr>
            <w:rPr>
              <w:lang w:val="en-GB"/>
            </w:rPr>
            <w:id w:val="5204773"/>
            <w:placeholder>
              <w:docPart w:val="46B66A4D850F4E0B8C065E70A0F371BB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A22" w:rsidRPr="00AB1686" w:rsidRDefault="00CA5A22" w:rsidP="00CA5A22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Вимога увійти в систему не з'являється в</w:t>
            </w:r>
          </w:p>
          <w:p w:rsidR="007E0C84" w:rsidRPr="00AB1686" w:rsidRDefault="00CA5A22" w:rsidP="00CA5A22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додатку, поки не стає</w:t>
            </w:r>
            <w:r w:rsidRPr="00AB1686">
              <w:rPr>
                <w:lang w:val="uk-UA"/>
              </w:rPr>
              <w:t xml:space="preserve"> </w:t>
            </w:r>
            <w:r w:rsidRPr="00AB1686">
              <w:rPr>
                <w:lang w:val="uk-UA"/>
              </w:rPr>
              <w:t>необхідним.</w:t>
            </w:r>
          </w:p>
        </w:tc>
        <w:sdt>
          <w:sdtPr>
            <w:rPr>
              <w:lang w:val="en-GB"/>
            </w:rPr>
            <w:id w:val="5204791"/>
            <w:placeholder>
              <w:docPart w:val="A7C903633A444E8A87AA66B6994860BC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A22" w:rsidRPr="00AB1686" w:rsidRDefault="00CA5A22" w:rsidP="00CA5A22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Додаток правильно реагує на зміну</w:t>
            </w:r>
          </w:p>
          <w:p w:rsidR="007E0C84" w:rsidRPr="00AB1686" w:rsidRDefault="00CA5A22" w:rsidP="00CA5A22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орієнтації пристрою</w:t>
            </w:r>
          </w:p>
        </w:tc>
        <w:sdt>
          <w:sdtPr>
            <w:rPr>
              <w:lang w:val="en-GB"/>
            </w:rPr>
            <w:id w:val="5204792"/>
            <w:placeholder>
              <w:docPart w:val="B567B4B1EF5E40D2AE4676AEC20EAFB1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5A22" w:rsidRPr="00AB1686" w:rsidRDefault="00CA5A22" w:rsidP="00CA5A22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іконка прогресу ("Завантажується ...")</w:t>
            </w:r>
          </w:p>
          <w:p w:rsidR="007E0C84" w:rsidRPr="00AB1686" w:rsidRDefault="00CA5A22" w:rsidP="00CA5A22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для ситуацій з низькою продуктивністю.</w:t>
            </w:r>
          </w:p>
        </w:tc>
        <w:sdt>
          <w:sdtPr>
            <w:rPr>
              <w:lang w:val="en-GB"/>
            </w:rPr>
            <w:id w:val="7551927"/>
            <w:placeholder>
              <w:docPart w:val="1B8868CEDBC8417BBC194690F352C9BF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3DE" w:rsidRPr="00AB1686" w:rsidRDefault="000573DE" w:rsidP="000573DE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Зовнішній вигляд кнопок для</w:t>
            </w:r>
            <w:r w:rsidR="00CA5A22" w:rsidRPr="00AB1686">
              <w:rPr>
                <w:lang w:val="uk-UA"/>
              </w:rPr>
              <w:t xml:space="preserve"> </w:t>
            </w:r>
            <w:r w:rsidRPr="00AB1686">
              <w:rPr>
                <w:lang w:val="uk-UA"/>
              </w:rPr>
              <w:t>стандартних дій</w:t>
            </w:r>
            <w:r w:rsidR="00CA5A22" w:rsidRPr="00AB1686">
              <w:rPr>
                <w:lang w:val="uk-UA"/>
              </w:rPr>
              <w:t xml:space="preserve"> </w:t>
            </w:r>
            <w:r w:rsidRPr="00AB1686">
              <w:rPr>
                <w:lang w:val="uk-UA"/>
              </w:rPr>
              <w:t>звичний користувачеві (наприклад,</w:t>
            </w:r>
          </w:p>
          <w:p w:rsidR="007E0C84" w:rsidRPr="00AB1686" w:rsidRDefault="00CA5A22" w:rsidP="00CA5A22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оновлення, сортування)</w:t>
            </w:r>
          </w:p>
        </w:tc>
        <w:sdt>
          <w:sdtPr>
            <w:rPr>
              <w:lang w:val="en-GB"/>
            </w:rPr>
            <w:id w:val="7551928"/>
            <w:placeholder>
              <w:docPart w:val="271E787E18E6459FB8C1DAB359AE4342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3DE" w:rsidRPr="00AB1686" w:rsidRDefault="000573DE" w:rsidP="000573DE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Додаток правильно реагує на зміну</w:t>
            </w:r>
          </w:p>
          <w:p w:rsidR="007E0C84" w:rsidRPr="00AB1686" w:rsidRDefault="000573DE" w:rsidP="000573DE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орієнтації пристрою.</w:t>
            </w:r>
          </w:p>
        </w:tc>
        <w:sdt>
          <w:sdtPr>
            <w:rPr>
              <w:lang w:val="en-GB"/>
            </w:rPr>
            <w:id w:val="7551929"/>
            <w:placeholder>
              <w:docPart w:val="D0B1B57D7A4D4FAD897D317F1ACCCBB6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AB1686" w:rsidRDefault="000573DE" w:rsidP="000573DE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Клавіатура підлаштовується під очікуваний</w:t>
            </w:r>
            <w:r w:rsidRPr="00AB1686">
              <w:rPr>
                <w:lang w:val="uk-UA"/>
              </w:rPr>
              <w:t xml:space="preserve"> </w:t>
            </w:r>
            <w:r w:rsidRPr="00AB1686">
              <w:rPr>
                <w:lang w:val="uk-UA"/>
              </w:rPr>
              <w:t>введення (наприклад, цифри / букви).</w:t>
            </w:r>
          </w:p>
        </w:tc>
        <w:sdt>
          <w:sdtPr>
            <w:rPr>
              <w:lang w:val="en-GB"/>
            </w:rPr>
            <w:id w:val="7551930"/>
            <w:placeholder>
              <w:docPart w:val="1FDFB4A9A8F74063937810134FEB7850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  <w:tr w:rsidR="007E0C84" w:rsidRPr="00C13108" w:rsidTr="00BC0155">
        <w:tc>
          <w:tcPr>
            <w:tcW w:w="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pStyle w:val="Streepje"/>
              <w:numPr>
                <w:ilvl w:val="0"/>
                <w:numId w:val="38"/>
              </w:numPr>
              <w:rPr>
                <w:lang w:val="en-GB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3DE" w:rsidRPr="00AB1686" w:rsidRDefault="000573DE" w:rsidP="000573DE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Чи легко відрізнити неактивні кнопки від</w:t>
            </w:r>
          </w:p>
          <w:p w:rsidR="007E0C84" w:rsidRPr="00AB1686" w:rsidRDefault="000573DE" w:rsidP="000573DE">
            <w:pPr>
              <w:pStyle w:val="Streepje"/>
              <w:numPr>
                <w:ilvl w:val="0"/>
                <w:numId w:val="0"/>
              </w:numPr>
              <w:rPr>
                <w:lang w:val="uk-UA"/>
              </w:rPr>
            </w:pPr>
            <w:r w:rsidRPr="00AB1686">
              <w:rPr>
                <w:lang w:val="uk-UA"/>
              </w:rPr>
              <w:t>активних?</w:t>
            </w:r>
          </w:p>
        </w:tc>
        <w:sdt>
          <w:sdtPr>
            <w:rPr>
              <w:lang w:val="en-GB"/>
            </w:rPr>
            <w:id w:val="9829464"/>
            <w:placeholder>
              <w:docPart w:val="493F575386AF429B8544EB1B4751CD25"/>
            </w:placeholder>
            <w:comboBox>
              <w:listItem w:displayText="N/A" w:value="N/A"/>
              <w:listItem w:displayText="NOK" w:value="NOK"/>
              <w:listItem w:displayText="OK" w:value="OK"/>
            </w:comboBox>
          </w:sdtPr>
          <w:sdtContent>
            <w:tc>
              <w:tcPr>
                <w:tcW w:w="851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  <w:p w:rsidR="007E0C84" w:rsidRPr="00C13108" w:rsidRDefault="007E0C84" w:rsidP="00BC0155">
                <w:pPr>
                  <w:spacing w:before="60" w:after="60" w:line="240" w:lineRule="auto"/>
                  <w:jc w:val="center"/>
                  <w:rPr>
                    <w:lang w:val="en-GB"/>
                  </w:rPr>
                </w:pPr>
                <w:r w:rsidRPr="003B2391">
                  <w:rPr>
                    <w:lang w:val="en-GB"/>
                  </w:rPr>
                  <w:t>N/A</w:t>
                </w:r>
              </w:p>
            </w:tc>
          </w:sdtContent>
        </w:sdt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0C84" w:rsidRPr="00C13108" w:rsidRDefault="007E0C84" w:rsidP="00BC0155">
            <w:pPr>
              <w:spacing w:before="60" w:after="60" w:line="240" w:lineRule="auto"/>
              <w:rPr>
                <w:lang w:val="en-GB"/>
              </w:rPr>
            </w:pPr>
          </w:p>
        </w:tc>
      </w:tr>
    </w:tbl>
    <w:p w:rsidR="00E46650" w:rsidRPr="00C13108" w:rsidRDefault="00C13108" w:rsidP="007E0C84">
      <w:pPr>
        <w:pStyle w:val="af1"/>
        <w:rPr>
          <w:lang w:val="en-GB"/>
        </w:rPr>
      </w:pPr>
      <w:r>
        <w:rPr>
          <w:lang w:val="en-GB"/>
        </w:rPr>
        <w:t xml:space="preserve"> </w:t>
      </w:r>
    </w:p>
    <w:sectPr w:rsidR="00E46650" w:rsidRPr="00C13108" w:rsidSect="00F00F24">
      <w:headerReference w:type="default" r:id="rId13"/>
      <w:footerReference w:type="default" r:id="rId14"/>
      <w:pgSz w:w="12240" w:h="15840" w:code="1"/>
      <w:pgMar w:top="1987" w:right="1411" w:bottom="1411" w:left="1699" w:header="1304" w:footer="1020" w:gutter="0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403" w:rsidRDefault="00732403">
      <w:r>
        <w:separator/>
      </w:r>
    </w:p>
  </w:endnote>
  <w:endnote w:type="continuationSeparator" w:id="0">
    <w:p w:rsidR="00732403" w:rsidRDefault="0073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24" w:rsidRPr="009B4E1D" w:rsidRDefault="00F00F24">
    <w:pPr>
      <w:pStyle w:val="Voettekstzonderstreep"/>
      <w:tabs>
        <w:tab w:val="clear" w:pos="8647"/>
        <w:tab w:val="right" w:pos="8789"/>
      </w:tabs>
      <w:rPr>
        <w:lang w:val="de-DE"/>
      </w:rPr>
    </w:pPr>
    <w:r>
      <w:fldChar w:fldCharType="begin"/>
    </w:r>
    <w:r w:rsidRPr="00027D8C">
      <w:rPr>
        <w:lang w:val="en-US"/>
      </w:rPr>
      <w:instrText>DOCPROPERTY "sgt_Bedrijfsnaam" \* MERGEFORMAT</w:instrText>
    </w:r>
    <w:r>
      <w:fldChar w:fldCharType="separate"/>
    </w:r>
    <w:proofErr w:type="spellStart"/>
    <w:r w:rsidRPr="003B2391">
      <w:rPr>
        <w:lang w:val="de-DE"/>
      </w:rPr>
      <w:t>Sogeti</w:t>
    </w:r>
    <w:proofErr w:type="spellEnd"/>
    <w:r w:rsidRPr="003B2391">
      <w:rPr>
        <w:lang w:val="de-DE"/>
      </w:rPr>
      <w:t xml:space="preserve"> </w:t>
    </w:r>
    <w:proofErr w:type="spellStart"/>
    <w:r w:rsidRPr="003B2391">
      <w:rPr>
        <w:lang w:val="de-DE"/>
      </w:rPr>
      <w:t>Nederland</w:t>
    </w:r>
    <w:proofErr w:type="spellEnd"/>
    <w:r w:rsidRPr="003B2391">
      <w:rPr>
        <w:lang w:val="de-DE"/>
      </w:rPr>
      <w:t xml:space="preserve"> B.V.</w:t>
    </w:r>
    <w:r>
      <w:fldChar w:fldCharType="end"/>
    </w:r>
    <w:r w:rsidRPr="009B4E1D">
      <w:rPr>
        <w:lang w:val="de-DE"/>
      </w:rPr>
      <w:tab/>
    </w:r>
    <w:r>
      <w:fldChar w:fldCharType="begin"/>
    </w:r>
    <w:r w:rsidRPr="008351D4">
      <w:rPr>
        <w:lang w:val="en-US"/>
      </w:rPr>
      <w:instrText>DOCPROPERTY "sgt_DocumentVersie" \* MERGEFORMAT</w:instrText>
    </w:r>
    <w:r>
      <w:fldChar w:fldCharType="separate"/>
    </w:r>
    <w:r w:rsidRPr="003B2391">
      <w:rPr>
        <w:lang w:val="de-DE"/>
      </w:rPr>
      <w:t>0.7</w:t>
    </w:r>
    <w:r>
      <w:fldChar w:fldCharType="end"/>
    </w:r>
    <w:r w:rsidRPr="009B4E1D">
      <w:rPr>
        <w:lang w:val="de-DE"/>
      </w:rPr>
      <w:tab/>
    </w:r>
    <w:r>
      <w:fldChar w:fldCharType="begin"/>
    </w:r>
    <w:r w:rsidRPr="009B4E1D">
      <w:rPr>
        <w:lang w:val="de-DE"/>
      </w:rPr>
      <w:instrText xml:space="preserve"> PAGE  \* MERGEFORMAT </w:instrText>
    </w:r>
    <w:r>
      <w:fldChar w:fldCharType="separate"/>
    </w:r>
    <w:r w:rsidRPr="009B4E1D">
      <w:rPr>
        <w:noProof/>
        <w:lang w:val="de-DE"/>
      </w:rPr>
      <w:t>I</w:t>
    </w:r>
    <w:r>
      <w:fldChar w:fldCharType="end"/>
    </w:r>
  </w:p>
  <w:p w:rsidR="00F00F24" w:rsidRPr="009B4E1D" w:rsidRDefault="00F00F24">
    <w:pPr>
      <w:pStyle w:val="Voettekstzonderstreep"/>
      <w:tabs>
        <w:tab w:val="clear" w:pos="8647"/>
        <w:tab w:val="right" w:pos="8789"/>
      </w:tabs>
      <w:rPr>
        <w:lang w:val="de-DE"/>
      </w:rPr>
    </w:pPr>
    <w:r>
      <w:fldChar w:fldCharType="begin"/>
    </w:r>
    <w:r w:rsidRPr="008351D4">
      <w:rPr>
        <w:lang w:val="en-US"/>
      </w:rPr>
      <w:instrText>DOCPROPERTY "sgt_DocumentDatum" \* MERGEFORMAT</w:instrText>
    </w:r>
    <w:r>
      <w:fldChar w:fldCharType="separate"/>
    </w:r>
    <w:r w:rsidRPr="003B2391">
      <w:rPr>
        <w:lang w:val="de-DE"/>
      </w:rPr>
      <w:t>June 20, 2012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13"/>
    </w:tblGrid>
    <w:tr w:rsidR="00F00F24" w:rsidRPr="00765E09">
      <w:tc>
        <w:tcPr>
          <w:tcW w:w="1913" w:type="dxa"/>
        </w:tcPr>
        <w:p w:rsidR="00F00F24" w:rsidRPr="00F00F24" w:rsidRDefault="00F00F24">
          <w:pPr>
            <w:pStyle w:val="Voettekstzonderstreep"/>
            <w:tabs>
              <w:tab w:val="clear" w:pos="8647"/>
              <w:tab w:val="right" w:pos="8789"/>
            </w:tabs>
            <w:rPr>
              <w:lang w:val="uk-UA"/>
            </w:rPr>
          </w:pPr>
          <w:r>
            <w:rPr>
              <w:lang w:val="uk-UA"/>
            </w:rPr>
            <w:t>Автор</w:t>
          </w:r>
        </w:p>
      </w:tc>
      <w:tc>
        <w:tcPr>
          <w:tcW w:w="7013" w:type="dxa"/>
        </w:tcPr>
        <w:p w:rsidR="00F00F24" w:rsidRPr="00F00F24" w:rsidRDefault="00F00F24">
          <w:pPr>
            <w:pStyle w:val="Voettekstzonderstreep"/>
            <w:rPr>
              <w:lang w:val="uk-UA"/>
            </w:rPr>
          </w:pPr>
          <w:r>
            <w:rPr>
              <w:lang w:val="uk-UA"/>
            </w:rPr>
            <w:t>Старушкевич Захарій</w:t>
          </w:r>
        </w:p>
      </w:tc>
    </w:tr>
    <w:tr w:rsidR="00F00F24" w:rsidRPr="00765E09">
      <w:tc>
        <w:tcPr>
          <w:tcW w:w="1913" w:type="dxa"/>
        </w:tcPr>
        <w:p w:rsidR="00F00F24" w:rsidRPr="00F00F24" w:rsidRDefault="00F00F24">
          <w:pPr>
            <w:pStyle w:val="Voettekstzonderstreep"/>
            <w:tabs>
              <w:tab w:val="clear" w:pos="8647"/>
              <w:tab w:val="right" w:pos="8789"/>
            </w:tabs>
            <w:rPr>
              <w:lang w:val="uk-UA"/>
            </w:rPr>
          </w:pPr>
          <w:r>
            <w:rPr>
              <w:lang w:val="uk-UA"/>
            </w:rPr>
            <w:t>Версія</w:t>
          </w:r>
        </w:p>
      </w:tc>
      <w:tc>
        <w:tcPr>
          <w:tcW w:w="7013" w:type="dxa"/>
        </w:tcPr>
        <w:p w:rsidR="00F00F24" w:rsidRPr="00765E09" w:rsidRDefault="00F00F24" w:rsidP="004A2A18">
          <w:pPr>
            <w:pStyle w:val="Voettekstzonderstreep"/>
            <w:rPr>
              <w:lang w:val="en-US"/>
            </w:rPr>
          </w:pPr>
          <w:r>
            <w:t>1.0</w:t>
          </w:r>
        </w:p>
      </w:tc>
    </w:tr>
    <w:tr w:rsidR="00F00F24" w:rsidRPr="00765E09">
      <w:tc>
        <w:tcPr>
          <w:tcW w:w="1913" w:type="dxa"/>
        </w:tcPr>
        <w:p w:rsidR="00F00F24" w:rsidRPr="00F00F24" w:rsidRDefault="00F00F24">
          <w:pPr>
            <w:pStyle w:val="Voettekstzonderstreep"/>
            <w:tabs>
              <w:tab w:val="clear" w:pos="8647"/>
              <w:tab w:val="right" w:pos="8789"/>
            </w:tabs>
            <w:rPr>
              <w:lang w:val="uk-UA"/>
            </w:rPr>
          </w:pPr>
          <w:r>
            <w:rPr>
              <w:lang w:val="uk-UA"/>
            </w:rPr>
            <w:t>Дата</w:t>
          </w:r>
        </w:p>
      </w:tc>
      <w:tc>
        <w:tcPr>
          <w:tcW w:w="7013" w:type="dxa"/>
        </w:tcPr>
        <w:p w:rsidR="00F00F24" w:rsidRPr="00F00F24" w:rsidRDefault="00F00F24" w:rsidP="00D64D29">
          <w:pPr>
            <w:pStyle w:val="Voettekstzonderstreep"/>
            <w:rPr>
              <w:lang w:val="uk-UA"/>
            </w:rPr>
          </w:pPr>
          <w:r>
            <w:rPr>
              <w:lang w:val="uk-UA"/>
            </w:rPr>
            <w:t>17.04.2018</w:t>
          </w:r>
        </w:p>
      </w:tc>
    </w:tr>
    <w:tr w:rsidR="00F00F24" w:rsidRPr="00765E09">
      <w:tc>
        <w:tcPr>
          <w:tcW w:w="1913" w:type="dxa"/>
        </w:tcPr>
        <w:p w:rsidR="00F00F24" w:rsidRPr="00F00F24" w:rsidRDefault="00F00F24">
          <w:pPr>
            <w:pStyle w:val="Voettekstzonderstreep"/>
            <w:tabs>
              <w:tab w:val="clear" w:pos="8647"/>
              <w:tab w:val="right" w:pos="8789"/>
            </w:tabs>
            <w:rPr>
              <w:lang w:val="uk-UA"/>
            </w:rPr>
          </w:pPr>
          <w:r>
            <w:rPr>
              <w:lang w:val="uk-UA"/>
            </w:rPr>
            <w:t>Місцезнаходження</w:t>
          </w:r>
        </w:p>
      </w:tc>
      <w:tc>
        <w:tcPr>
          <w:tcW w:w="7013" w:type="dxa"/>
        </w:tcPr>
        <w:p w:rsidR="00F00F24" w:rsidRPr="00F00F24" w:rsidRDefault="00F00F24">
          <w:pPr>
            <w:pStyle w:val="Voettekstzonderstreep"/>
            <w:rPr>
              <w:lang w:val="uk-UA"/>
            </w:rPr>
          </w:pPr>
          <w:r>
            <w:rPr>
              <w:lang w:val="uk-UA"/>
            </w:rPr>
            <w:t>Львів</w:t>
          </w:r>
        </w:p>
      </w:tc>
    </w:tr>
    <w:tr w:rsidR="00F00F24" w:rsidRPr="009565AD">
      <w:tc>
        <w:tcPr>
          <w:tcW w:w="1913" w:type="dxa"/>
        </w:tcPr>
        <w:p w:rsidR="00F00F24" w:rsidRPr="00F00F24" w:rsidRDefault="00F00F24">
          <w:pPr>
            <w:pStyle w:val="Voettekstzonderstreep"/>
            <w:tabs>
              <w:tab w:val="clear" w:pos="8647"/>
              <w:tab w:val="right" w:pos="8789"/>
            </w:tabs>
            <w:rPr>
              <w:lang w:val="uk-UA"/>
            </w:rPr>
          </w:pPr>
          <w:r>
            <w:rPr>
              <w:lang w:val="uk-UA"/>
            </w:rPr>
            <w:t>Характеристика</w:t>
          </w:r>
        </w:p>
      </w:tc>
      <w:tc>
        <w:tcPr>
          <w:tcW w:w="7013" w:type="dxa"/>
        </w:tcPr>
        <w:p w:rsidR="00F00F24" w:rsidRPr="00F00F24" w:rsidRDefault="00F00F24">
          <w:pPr>
            <w:pStyle w:val="Voettekstzonderstreep"/>
            <w:rPr>
              <w:lang w:val="uk-UA"/>
            </w:rPr>
          </w:pPr>
          <w:r>
            <w:rPr>
              <w:lang w:val="uk-UA"/>
            </w:rPr>
            <w:t>Остання версія</w:t>
          </w:r>
        </w:p>
      </w:tc>
    </w:tr>
  </w:tbl>
  <w:p w:rsidR="00F00F24" w:rsidRPr="00765E09" w:rsidRDefault="00F00F24">
    <w:pPr>
      <w:pStyle w:val="a5"/>
      <w:tabs>
        <w:tab w:val="clear" w:pos="9072"/>
        <w:tab w:val="right" w:pos="8789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24" w:rsidRDefault="007E0C84">
    <w:pPr>
      <w:pStyle w:val="Voettekstzonderstreep"/>
      <w:tabs>
        <w:tab w:val="clear" w:pos="8647"/>
        <w:tab w:val="right" w:pos="8789"/>
      </w:tabs>
    </w:pPr>
    <w:r>
      <w:rPr>
        <w:lang w:val="uk-UA"/>
      </w:rPr>
      <w:t>Версія</w:t>
    </w:r>
    <w:r w:rsidR="00F00F24">
      <w:tab/>
    </w:r>
    <w:r w:rsidR="00F00F24">
      <w:t>1.0</w:t>
    </w:r>
    <w:r w:rsidR="00F00F24">
      <w:tab/>
    </w:r>
    <w:r w:rsidR="00F00F24">
      <w:fldChar w:fldCharType="begin"/>
    </w:r>
    <w:r w:rsidR="00F00F24">
      <w:instrText xml:space="preserve"> PAGE  \* MERGEFORMAT </w:instrText>
    </w:r>
    <w:r w:rsidR="00F00F24">
      <w:fldChar w:fldCharType="separate"/>
    </w:r>
    <w:r w:rsidR="00AB1686">
      <w:rPr>
        <w:noProof/>
      </w:rPr>
      <w:t>1</w:t>
    </w:r>
    <w:r w:rsidR="00F00F24">
      <w:rPr>
        <w:noProof/>
      </w:rPr>
      <w:fldChar w:fldCharType="end"/>
    </w:r>
    <w:r w:rsidR="00F00F24">
      <w:t xml:space="preserve"> </w:t>
    </w:r>
  </w:p>
  <w:p w:rsidR="00F00F24" w:rsidRDefault="007E0C84">
    <w:pPr>
      <w:pStyle w:val="Voettekstzonderstreep"/>
      <w:tabs>
        <w:tab w:val="clear" w:pos="8647"/>
        <w:tab w:val="right" w:pos="8789"/>
      </w:tabs>
    </w:pPr>
    <w:r>
      <w:rPr>
        <w:lang w:val="uk-UA"/>
      </w:rPr>
      <w:t>17.04.2018</w:t>
    </w:r>
    <w:r w:rsidR="00F00F24">
      <w:tab/>
    </w:r>
    <w:fldSimple w:instr=" DOCPROPERTY  alg_Vertrouwelijkheid  \* MERGEFORMAT ">
      <w:r w:rsidR="00F00F24">
        <w:t xml:space="preserve">  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403" w:rsidRDefault="00732403">
      <w:r>
        <w:separator/>
      </w:r>
    </w:p>
  </w:footnote>
  <w:footnote w:type="continuationSeparator" w:id="0">
    <w:p w:rsidR="00732403" w:rsidRDefault="00732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24" w:rsidRPr="009565AD" w:rsidRDefault="00F00F24">
    <w:pPr>
      <w:pStyle w:val="a6"/>
      <w:rPr>
        <w:lang w:val="en-US"/>
      </w:rPr>
    </w:pPr>
    <w:r>
      <w:rPr>
        <w:noProof/>
        <w:lang w:val="uk-UA" w:eastAsia="uk-UA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4295140</wp:posOffset>
          </wp:positionH>
          <wp:positionV relativeFrom="paragraph">
            <wp:posOffset>0</wp:posOffset>
          </wp:positionV>
          <wp:extent cx="1305560" cy="288290"/>
          <wp:effectExtent l="19050" t="0" r="8890" b="0"/>
          <wp:wrapTopAndBottom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560" cy="288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 w:rsidRPr="008351D4">
      <w:rPr>
        <w:lang w:val="en-US"/>
      </w:rPr>
      <w:instrText xml:space="preserve"> FILENAME  \* MERGEFORMAT </w:instrText>
    </w:r>
    <w:r>
      <w:fldChar w:fldCharType="separate"/>
    </w:r>
    <w:r w:rsidRPr="009565AD">
      <w:rPr>
        <w:noProof/>
        <w:lang w:val="en-US"/>
      </w:rPr>
      <w:t>Mobile testing checklist v 0.7 revision PSC</w:t>
    </w:r>
    <w:r>
      <w:fldChar w:fldCharType="end"/>
    </w:r>
  </w:p>
  <w:p w:rsidR="00F00F24" w:rsidRDefault="00F00F24">
    <w:pPr>
      <w:pStyle w:val="a6"/>
    </w:pPr>
    <w:fldSimple w:instr=" STYLEREF &quot;KOP 0&quot;\l  \* MERGEFORMAT ">
      <w:r>
        <w:rPr>
          <w:b/>
          <w:bCs/>
          <w:noProof/>
        </w:rPr>
        <w:t>Fout! Geen tekst met opgegeven opmaakprofiel in document.</w:t>
      </w:r>
    </w:fldSimple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24" w:rsidRDefault="00F00F24">
    <w:pPr>
      <w:pStyle w:val="a6"/>
      <w:tabs>
        <w:tab w:val="clear" w:pos="8647"/>
        <w:tab w:val="right" w:pos="8789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24" w:rsidRPr="007E0C84" w:rsidRDefault="007E0C84">
    <w:pPr>
      <w:pStyle w:val="a6"/>
      <w:tabs>
        <w:tab w:val="clear" w:pos="8647"/>
        <w:tab w:val="right" w:pos="8789"/>
      </w:tabs>
      <w:rPr>
        <w:lang w:val="en-US"/>
      </w:rPr>
    </w:pPr>
    <w:r>
      <w:rPr>
        <w:lang w:val="en-US"/>
      </w:rPr>
      <w:t>Laundry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23CB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1418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94035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3EC06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28E2F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105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9785D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7A20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3C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F04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828CA3F2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1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65D016D"/>
    <w:multiLevelType w:val="singleLevel"/>
    <w:tmpl w:val="854429D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3">
    <w:nsid w:val="30875FF6"/>
    <w:multiLevelType w:val="hybridMultilevel"/>
    <w:tmpl w:val="9D38ED92"/>
    <w:lvl w:ilvl="0" w:tplc="31FC215E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36ACF"/>
    <w:multiLevelType w:val="hybridMultilevel"/>
    <w:tmpl w:val="BC440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B5F76"/>
    <w:multiLevelType w:val="hybridMultilevel"/>
    <w:tmpl w:val="C36EF196"/>
    <w:lvl w:ilvl="0" w:tplc="2F040AA6">
      <w:start w:val="1"/>
      <w:numFmt w:val="decimal"/>
      <w:lvlText w:val="4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85807"/>
    <w:multiLevelType w:val="hybridMultilevel"/>
    <w:tmpl w:val="C79A0FE2"/>
    <w:lvl w:ilvl="0" w:tplc="45E4B51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D71DA"/>
    <w:multiLevelType w:val="hybridMultilevel"/>
    <w:tmpl w:val="2F82F80E"/>
    <w:lvl w:ilvl="0" w:tplc="FED0243C">
      <w:start w:val="1"/>
      <w:numFmt w:val="decimal"/>
      <w:lvlText w:val="3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B294B"/>
    <w:multiLevelType w:val="hybridMultilevel"/>
    <w:tmpl w:val="AA68C690"/>
    <w:lvl w:ilvl="0" w:tplc="CE38F1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0">
    <w:nsid w:val="589E753F"/>
    <w:multiLevelType w:val="hybridMultilevel"/>
    <w:tmpl w:val="D9E4C022"/>
    <w:lvl w:ilvl="0" w:tplc="2F040AA6">
      <w:start w:val="1"/>
      <w:numFmt w:val="decimal"/>
      <w:lvlText w:val="4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96CCC"/>
    <w:multiLevelType w:val="hybridMultilevel"/>
    <w:tmpl w:val="71009A92"/>
    <w:lvl w:ilvl="0" w:tplc="16EA7A8C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B34B1B"/>
    <w:multiLevelType w:val="singleLevel"/>
    <w:tmpl w:val="624C6840"/>
    <w:lvl w:ilvl="0">
      <w:start w:val="1"/>
      <w:numFmt w:val="bullet"/>
      <w:pStyle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3">
    <w:nsid w:val="643B692D"/>
    <w:multiLevelType w:val="singleLevel"/>
    <w:tmpl w:val="9804802E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69BF0068"/>
    <w:multiLevelType w:val="hybridMultilevel"/>
    <w:tmpl w:val="76504A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BD070E"/>
    <w:multiLevelType w:val="singleLevel"/>
    <w:tmpl w:val="72BAABC8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283"/>
        </w:tabs>
        <w:ind w:left="283" w:firstLine="74"/>
      </w:pPr>
    </w:lvl>
  </w:abstractNum>
  <w:abstractNum w:abstractNumId="26">
    <w:nsid w:val="719B11FB"/>
    <w:multiLevelType w:val="singleLevel"/>
    <w:tmpl w:val="7B3AFC30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7">
    <w:nsid w:val="72267BF9"/>
    <w:multiLevelType w:val="hybridMultilevel"/>
    <w:tmpl w:val="C158DB68"/>
    <w:lvl w:ilvl="0" w:tplc="16EA7A8C">
      <w:start w:val="1"/>
      <w:numFmt w:val="decimal"/>
      <w:lvlText w:val="2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9">
    <w:nsid w:val="76591265"/>
    <w:multiLevelType w:val="hybridMultilevel"/>
    <w:tmpl w:val="A43E5A30"/>
    <w:lvl w:ilvl="0" w:tplc="26DC3F82">
      <w:start w:val="1"/>
      <w:numFmt w:val="decimal"/>
      <w:lvlText w:val="1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6C53BD"/>
    <w:multiLevelType w:val="multilevel"/>
    <w:tmpl w:val="2972882E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abstractNum w:abstractNumId="31">
    <w:nsid w:val="7FE84210"/>
    <w:multiLevelType w:val="hybridMultilevel"/>
    <w:tmpl w:val="B5B8EF26"/>
    <w:lvl w:ilvl="0" w:tplc="66EE319E">
      <w:start w:val="1"/>
      <w:numFmt w:val="decimal"/>
      <w:lvlText w:val="5.%1 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30"/>
  </w:num>
  <w:num w:numId="15">
    <w:abstractNumId w:val="30"/>
  </w:num>
  <w:num w:numId="16">
    <w:abstractNumId w:val="30"/>
  </w:num>
  <w:num w:numId="17">
    <w:abstractNumId w:val="30"/>
  </w:num>
  <w:num w:numId="18">
    <w:abstractNumId w:val="30"/>
  </w:num>
  <w:num w:numId="19">
    <w:abstractNumId w:val="30"/>
  </w:num>
  <w:num w:numId="20">
    <w:abstractNumId w:val="30"/>
  </w:num>
  <w:num w:numId="21">
    <w:abstractNumId w:val="30"/>
  </w:num>
  <w:num w:numId="22">
    <w:abstractNumId w:val="30"/>
  </w:num>
  <w:num w:numId="23">
    <w:abstractNumId w:val="12"/>
  </w:num>
  <w:num w:numId="24">
    <w:abstractNumId w:val="23"/>
  </w:num>
  <w:num w:numId="25">
    <w:abstractNumId w:val="19"/>
  </w:num>
  <w:num w:numId="26">
    <w:abstractNumId w:val="26"/>
  </w:num>
  <w:num w:numId="27">
    <w:abstractNumId w:val="28"/>
  </w:num>
  <w:num w:numId="28">
    <w:abstractNumId w:val="10"/>
  </w:num>
  <w:num w:numId="29">
    <w:abstractNumId w:val="18"/>
  </w:num>
  <w:num w:numId="30">
    <w:abstractNumId w:val="24"/>
  </w:num>
  <w:num w:numId="31">
    <w:abstractNumId w:val="16"/>
  </w:num>
  <w:num w:numId="32">
    <w:abstractNumId w:val="29"/>
  </w:num>
  <w:num w:numId="33">
    <w:abstractNumId w:val="27"/>
  </w:num>
  <w:num w:numId="34">
    <w:abstractNumId w:val="13"/>
  </w:num>
  <w:num w:numId="35">
    <w:abstractNumId w:val="21"/>
  </w:num>
  <w:num w:numId="36">
    <w:abstractNumId w:val="17"/>
  </w:num>
  <w:num w:numId="37">
    <w:abstractNumId w:val="20"/>
  </w:num>
  <w:num w:numId="38">
    <w:abstractNumId w:val="15"/>
  </w:num>
  <w:num w:numId="39">
    <w:abstractNumId w:val="3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EA7"/>
    <w:rsid w:val="00006EA8"/>
    <w:rsid w:val="00014E0A"/>
    <w:rsid w:val="00015476"/>
    <w:rsid w:val="00017BE5"/>
    <w:rsid w:val="00021896"/>
    <w:rsid w:val="00027D8C"/>
    <w:rsid w:val="00037446"/>
    <w:rsid w:val="0003771C"/>
    <w:rsid w:val="0004136F"/>
    <w:rsid w:val="00051890"/>
    <w:rsid w:val="000554C1"/>
    <w:rsid w:val="00056D41"/>
    <w:rsid w:val="000573DE"/>
    <w:rsid w:val="00067FEC"/>
    <w:rsid w:val="00071B16"/>
    <w:rsid w:val="000760B3"/>
    <w:rsid w:val="000915EA"/>
    <w:rsid w:val="000C393A"/>
    <w:rsid w:val="000C489F"/>
    <w:rsid w:val="000E3E09"/>
    <w:rsid w:val="000E620F"/>
    <w:rsid w:val="000F7720"/>
    <w:rsid w:val="001163F3"/>
    <w:rsid w:val="00122BFA"/>
    <w:rsid w:val="00123ADA"/>
    <w:rsid w:val="00124AEF"/>
    <w:rsid w:val="00124E53"/>
    <w:rsid w:val="0012611D"/>
    <w:rsid w:val="00131B5E"/>
    <w:rsid w:val="0015217F"/>
    <w:rsid w:val="001769C6"/>
    <w:rsid w:val="00176BF4"/>
    <w:rsid w:val="001820C8"/>
    <w:rsid w:val="001A2CA1"/>
    <w:rsid w:val="001B3B55"/>
    <w:rsid w:val="001B6107"/>
    <w:rsid w:val="001C112C"/>
    <w:rsid w:val="001C6FAB"/>
    <w:rsid w:val="001D09C2"/>
    <w:rsid w:val="001D1593"/>
    <w:rsid w:val="001D1F03"/>
    <w:rsid w:val="001D74AD"/>
    <w:rsid w:val="001F0C3A"/>
    <w:rsid w:val="001F6D21"/>
    <w:rsid w:val="00203A62"/>
    <w:rsid w:val="002100BC"/>
    <w:rsid w:val="00215BAF"/>
    <w:rsid w:val="00217B37"/>
    <w:rsid w:val="002317DA"/>
    <w:rsid w:val="0024038E"/>
    <w:rsid w:val="00251373"/>
    <w:rsid w:val="00253A23"/>
    <w:rsid w:val="00273481"/>
    <w:rsid w:val="002800BB"/>
    <w:rsid w:val="002816B2"/>
    <w:rsid w:val="002A1B91"/>
    <w:rsid w:val="002B38FF"/>
    <w:rsid w:val="002C18BD"/>
    <w:rsid w:val="002C4A46"/>
    <w:rsid w:val="002E7C18"/>
    <w:rsid w:val="002F23DB"/>
    <w:rsid w:val="00304E75"/>
    <w:rsid w:val="00311868"/>
    <w:rsid w:val="00312800"/>
    <w:rsid w:val="003252FF"/>
    <w:rsid w:val="00334773"/>
    <w:rsid w:val="00345F46"/>
    <w:rsid w:val="00347570"/>
    <w:rsid w:val="00351E00"/>
    <w:rsid w:val="00353DD4"/>
    <w:rsid w:val="00372456"/>
    <w:rsid w:val="003744A0"/>
    <w:rsid w:val="00376320"/>
    <w:rsid w:val="003A254B"/>
    <w:rsid w:val="003B2391"/>
    <w:rsid w:val="003B5F86"/>
    <w:rsid w:val="003C5BB3"/>
    <w:rsid w:val="003D35EB"/>
    <w:rsid w:val="003D4E90"/>
    <w:rsid w:val="003E5CA7"/>
    <w:rsid w:val="003F3C0A"/>
    <w:rsid w:val="003F6B78"/>
    <w:rsid w:val="00400E61"/>
    <w:rsid w:val="0040452D"/>
    <w:rsid w:val="004060D0"/>
    <w:rsid w:val="00407B42"/>
    <w:rsid w:val="004120CF"/>
    <w:rsid w:val="00415CE9"/>
    <w:rsid w:val="00432B63"/>
    <w:rsid w:val="00440121"/>
    <w:rsid w:val="004441EC"/>
    <w:rsid w:val="004726A0"/>
    <w:rsid w:val="0047277C"/>
    <w:rsid w:val="00473EFC"/>
    <w:rsid w:val="0048223C"/>
    <w:rsid w:val="0048446D"/>
    <w:rsid w:val="004929DD"/>
    <w:rsid w:val="004932D6"/>
    <w:rsid w:val="00495B85"/>
    <w:rsid w:val="004A2A18"/>
    <w:rsid w:val="004A7DB8"/>
    <w:rsid w:val="004B5B3E"/>
    <w:rsid w:val="004D37ED"/>
    <w:rsid w:val="004F1E64"/>
    <w:rsid w:val="004F3CEC"/>
    <w:rsid w:val="004F7B1E"/>
    <w:rsid w:val="00504AC5"/>
    <w:rsid w:val="005111AB"/>
    <w:rsid w:val="00512BFC"/>
    <w:rsid w:val="005470B2"/>
    <w:rsid w:val="005525A9"/>
    <w:rsid w:val="00553FD4"/>
    <w:rsid w:val="005554BE"/>
    <w:rsid w:val="00565A12"/>
    <w:rsid w:val="00572E07"/>
    <w:rsid w:val="00576DAD"/>
    <w:rsid w:val="00580341"/>
    <w:rsid w:val="005856E9"/>
    <w:rsid w:val="005901E3"/>
    <w:rsid w:val="0059279B"/>
    <w:rsid w:val="005B162E"/>
    <w:rsid w:val="005E01C0"/>
    <w:rsid w:val="005F50D0"/>
    <w:rsid w:val="00601417"/>
    <w:rsid w:val="00610CE2"/>
    <w:rsid w:val="00612250"/>
    <w:rsid w:val="00614B42"/>
    <w:rsid w:val="0061672B"/>
    <w:rsid w:val="00636317"/>
    <w:rsid w:val="006409BD"/>
    <w:rsid w:val="00645605"/>
    <w:rsid w:val="006522BA"/>
    <w:rsid w:val="006528BA"/>
    <w:rsid w:val="006530A7"/>
    <w:rsid w:val="00656165"/>
    <w:rsid w:val="00663A60"/>
    <w:rsid w:val="00681102"/>
    <w:rsid w:val="006813B1"/>
    <w:rsid w:val="00692279"/>
    <w:rsid w:val="0069412B"/>
    <w:rsid w:val="006A1D29"/>
    <w:rsid w:val="006B1847"/>
    <w:rsid w:val="006B5D21"/>
    <w:rsid w:val="006C0AE1"/>
    <w:rsid w:val="006C25AB"/>
    <w:rsid w:val="006C5E5A"/>
    <w:rsid w:val="006D1659"/>
    <w:rsid w:val="006D2E95"/>
    <w:rsid w:val="006E35B9"/>
    <w:rsid w:val="006F69DB"/>
    <w:rsid w:val="007044E6"/>
    <w:rsid w:val="0070770B"/>
    <w:rsid w:val="00712B9C"/>
    <w:rsid w:val="00714B62"/>
    <w:rsid w:val="00721149"/>
    <w:rsid w:val="00732403"/>
    <w:rsid w:val="0073380F"/>
    <w:rsid w:val="00735A92"/>
    <w:rsid w:val="00735C93"/>
    <w:rsid w:val="00741CBC"/>
    <w:rsid w:val="00750BEF"/>
    <w:rsid w:val="0075295B"/>
    <w:rsid w:val="00765E09"/>
    <w:rsid w:val="00776F89"/>
    <w:rsid w:val="00777790"/>
    <w:rsid w:val="007829BE"/>
    <w:rsid w:val="00793337"/>
    <w:rsid w:val="00795492"/>
    <w:rsid w:val="00796C37"/>
    <w:rsid w:val="007976B3"/>
    <w:rsid w:val="007A30E9"/>
    <w:rsid w:val="007B69AC"/>
    <w:rsid w:val="007E0C84"/>
    <w:rsid w:val="007E230B"/>
    <w:rsid w:val="007E42F2"/>
    <w:rsid w:val="007F71F7"/>
    <w:rsid w:val="00800A8E"/>
    <w:rsid w:val="008078B3"/>
    <w:rsid w:val="0082199E"/>
    <w:rsid w:val="008351D4"/>
    <w:rsid w:val="008364AB"/>
    <w:rsid w:val="00837DA8"/>
    <w:rsid w:val="00842321"/>
    <w:rsid w:val="00842DAE"/>
    <w:rsid w:val="008604E0"/>
    <w:rsid w:val="008628A0"/>
    <w:rsid w:val="0086318D"/>
    <w:rsid w:val="0086415C"/>
    <w:rsid w:val="008715D5"/>
    <w:rsid w:val="00871C53"/>
    <w:rsid w:val="00875B8A"/>
    <w:rsid w:val="008839C9"/>
    <w:rsid w:val="008A73BD"/>
    <w:rsid w:val="008C27F3"/>
    <w:rsid w:val="008C637F"/>
    <w:rsid w:val="008D0D21"/>
    <w:rsid w:val="008D79F8"/>
    <w:rsid w:val="008E06AE"/>
    <w:rsid w:val="008E2D45"/>
    <w:rsid w:val="008F0911"/>
    <w:rsid w:val="00907A25"/>
    <w:rsid w:val="009243FD"/>
    <w:rsid w:val="00925070"/>
    <w:rsid w:val="0093069B"/>
    <w:rsid w:val="00937DEE"/>
    <w:rsid w:val="00947305"/>
    <w:rsid w:val="009565AD"/>
    <w:rsid w:val="00961BD0"/>
    <w:rsid w:val="009740EF"/>
    <w:rsid w:val="009B44A5"/>
    <w:rsid w:val="009C74FA"/>
    <w:rsid w:val="009E78AE"/>
    <w:rsid w:val="009F0933"/>
    <w:rsid w:val="009F7EB9"/>
    <w:rsid w:val="00A062F7"/>
    <w:rsid w:val="00A1186F"/>
    <w:rsid w:val="00A204BD"/>
    <w:rsid w:val="00A21AEE"/>
    <w:rsid w:val="00A407A7"/>
    <w:rsid w:val="00A40870"/>
    <w:rsid w:val="00A5082D"/>
    <w:rsid w:val="00A53F32"/>
    <w:rsid w:val="00A62B99"/>
    <w:rsid w:val="00A64AB3"/>
    <w:rsid w:val="00A80A00"/>
    <w:rsid w:val="00A968B4"/>
    <w:rsid w:val="00AA4657"/>
    <w:rsid w:val="00AA5CBB"/>
    <w:rsid w:val="00AB1686"/>
    <w:rsid w:val="00AB2D75"/>
    <w:rsid w:val="00AB6E87"/>
    <w:rsid w:val="00AC7E6E"/>
    <w:rsid w:val="00AD7BFD"/>
    <w:rsid w:val="00AE1753"/>
    <w:rsid w:val="00AE33CE"/>
    <w:rsid w:val="00AE7234"/>
    <w:rsid w:val="00AE7EA7"/>
    <w:rsid w:val="00B0088C"/>
    <w:rsid w:val="00B0749B"/>
    <w:rsid w:val="00B15CB3"/>
    <w:rsid w:val="00B40D8F"/>
    <w:rsid w:val="00B6647F"/>
    <w:rsid w:val="00B72588"/>
    <w:rsid w:val="00B73410"/>
    <w:rsid w:val="00B839D7"/>
    <w:rsid w:val="00B969A2"/>
    <w:rsid w:val="00BA1EA0"/>
    <w:rsid w:val="00BB0A01"/>
    <w:rsid w:val="00BB2A7E"/>
    <w:rsid w:val="00BB3E66"/>
    <w:rsid w:val="00BC3C9C"/>
    <w:rsid w:val="00BD154F"/>
    <w:rsid w:val="00BE2020"/>
    <w:rsid w:val="00BE7149"/>
    <w:rsid w:val="00C00596"/>
    <w:rsid w:val="00C12B28"/>
    <w:rsid w:val="00C13108"/>
    <w:rsid w:val="00C13AD2"/>
    <w:rsid w:val="00C1786B"/>
    <w:rsid w:val="00C17BDB"/>
    <w:rsid w:val="00C247F7"/>
    <w:rsid w:val="00C26730"/>
    <w:rsid w:val="00C27BD6"/>
    <w:rsid w:val="00C3455F"/>
    <w:rsid w:val="00C35F22"/>
    <w:rsid w:val="00C360E4"/>
    <w:rsid w:val="00C36670"/>
    <w:rsid w:val="00C627E9"/>
    <w:rsid w:val="00C63964"/>
    <w:rsid w:val="00C6670C"/>
    <w:rsid w:val="00C816D9"/>
    <w:rsid w:val="00C8457D"/>
    <w:rsid w:val="00CA5A22"/>
    <w:rsid w:val="00CB1928"/>
    <w:rsid w:val="00CC6688"/>
    <w:rsid w:val="00CE05D7"/>
    <w:rsid w:val="00CE0688"/>
    <w:rsid w:val="00CE46D6"/>
    <w:rsid w:val="00D106E6"/>
    <w:rsid w:val="00D174DE"/>
    <w:rsid w:val="00D17808"/>
    <w:rsid w:val="00D24E91"/>
    <w:rsid w:val="00D25F9B"/>
    <w:rsid w:val="00D26F68"/>
    <w:rsid w:val="00D2795E"/>
    <w:rsid w:val="00D41E10"/>
    <w:rsid w:val="00D618D1"/>
    <w:rsid w:val="00D64D29"/>
    <w:rsid w:val="00D7325C"/>
    <w:rsid w:val="00D92931"/>
    <w:rsid w:val="00DB29A6"/>
    <w:rsid w:val="00DC1A34"/>
    <w:rsid w:val="00DC2E2B"/>
    <w:rsid w:val="00DC44DD"/>
    <w:rsid w:val="00DD0973"/>
    <w:rsid w:val="00DD1EA8"/>
    <w:rsid w:val="00DE44F1"/>
    <w:rsid w:val="00E0320B"/>
    <w:rsid w:val="00E120AC"/>
    <w:rsid w:val="00E25D89"/>
    <w:rsid w:val="00E36150"/>
    <w:rsid w:val="00E4311B"/>
    <w:rsid w:val="00E46650"/>
    <w:rsid w:val="00E5290A"/>
    <w:rsid w:val="00E6673E"/>
    <w:rsid w:val="00E81330"/>
    <w:rsid w:val="00E82BB1"/>
    <w:rsid w:val="00E8510C"/>
    <w:rsid w:val="00E879A9"/>
    <w:rsid w:val="00E912C6"/>
    <w:rsid w:val="00E9282C"/>
    <w:rsid w:val="00EB74A2"/>
    <w:rsid w:val="00EF3D5F"/>
    <w:rsid w:val="00EF5B86"/>
    <w:rsid w:val="00EF7198"/>
    <w:rsid w:val="00F0043B"/>
    <w:rsid w:val="00F00F24"/>
    <w:rsid w:val="00F05427"/>
    <w:rsid w:val="00F10338"/>
    <w:rsid w:val="00F2108F"/>
    <w:rsid w:val="00F23A56"/>
    <w:rsid w:val="00F24D88"/>
    <w:rsid w:val="00F3109B"/>
    <w:rsid w:val="00F63C4F"/>
    <w:rsid w:val="00F64521"/>
    <w:rsid w:val="00F747F7"/>
    <w:rsid w:val="00F844CB"/>
    <w:rsid w:val="00F90902"/>
    <w:rsid w:val="00FA786C"/>
    <w:rsid w:val="00FA7BDC"/>
    <w:rsid w:val="00FC0129"/>
    <w:rsid w:val="00FE09B7"/>
    <w:rsid w:val="00FE6C8A"/>
    <w:rsid w:val="00FE7776"/>
    <w:rsid w:val="00FF164F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0121"/>
    <w:pPr>
      <w:spacing w:line="240" w:lineRule="atLeast"/>
    </w:pPr>
    <w:rPr>
      <w:rFonts w:ascii="Verdana" w:hAnsi="Verdana"/>
    </w:rPr>
  </w:style>
  <w:style w:type="paragraph" w:styleId="1">
    <w:name w:val="heading 1"/>
    <w:basedOn w:val="a"/>
    <w:next w:val="a"/>
    <w:qFormat/>
    <w:rsid w:val="00440121"/>
    <w:pPr>
      <w:keepNext/>
      <w:pageBreakBefore/>
      <w:numPr>
        <w:numId w:val="1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2">
    <w:name w:val="heading 2"/>
    <w:basedOn w:val="a"/>
    <w:next w:val="a"/>
    <w:qFormat/>
    <w:rsid w:val="00440121"/>
    <w:pPr>
      <w:keepNext/>
      <w:numPr>
        <w:ilvl w:val="1"/>
        <w:numId w:val="1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3">
    <w:name w:val="heading 3"/>
    <w:basedOn w:val="a"/>
    <w:next w:val="a"/>
    <w:qFormat/>
    <w:rsid w:val="00440121"/>
    <w:pPr>
      <w:keepNext/>
      <w:numPr>
        <w:ilvl w:val="2"/>
        <w:numId w:val="1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4">
    <w:name w:val="heading 4"/>
    <w:basedOn w:val="a"/>
    <w:next w:val="a"/>
    <w:qFormat/>
    <w:rsid w:val="00440121"/>
    <w:pPr>
      <w:outlineLvl w:val="3"/>
    </w:pPr>
    <w:rPr>
      <w:b/>
    </w:rPr>
  </w:style>
  <w:style w:type="paragraph" w:styleId="5">
    <w:name w:val="heading 5"/>
    <w:basedOn w:val="1"/>
    <w:next w:val="a"/>
    <w:qFormat/>
    <w:rsid w:val="00440121"/>
    <w:pPr>
      <w:numPr>
        <w:numId w:val="0"/>
      </w:numPr>
      <w:spacing w:before="240" w:after="60"/>
      <w:outlineLvl w:val="4"/>
    </w:pPr>
  </w:style>
  <w:style w:type="paragraph" w:styleId="6">
    <w:name w:val="heading 6"/>
    <w:basedOn w:val="2"/>
    <w:next w:val="a"/>
    <w:qFormat/>
    <w:rsid w:val="00440121"/>
    <w:pPr>
      <w:numPr>
        <w:ilvl w:val="0"/>
        <w:numId w:val="0"/>
      </w:numPr>
      <w:spacing w:after="60"/>
      <w:outlineLvl w:val="5"/>
    </w:pPr>
  </w:style>
  <w:style w:type="paragraph" w:styleId="7">
    <w:name w:val="heading 7"/>
    <w:basedOn w:val="3"/>
    <w:next w:val="a"/>
    <w:qFormat/>
    <w:rsid w:val="00440121"/>
    <w:pPr>
      <w:numPr>
        <w:ilvl w:val="0"/>
        <w:numId w:val="0"/>
      </w:numPr>
      <w:spacing w:after="60"/>
      <w:outlineLvl w:val="6"/>
    </w:pPr>
  </w:style>
  <w:style w:type="paragraph" w:styleId="8">
    <w:name w:val="heading 8"/>
    <w:basedOn w:val="a"/>
    <w:next w:val="a"/>
    <w:qFormat/>
    <w:rsid w:val="00440121"/>
    <w:pPr>
      <w:numPr>
        <w:ilvl w:val="7"/>
        <w:numId w:val="1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440121"/>
    <w:pPr>
      <w:numPr>
        <w:ilvl w:val="8"/>
        <w:numId w:val="1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440121"/>
  </w:style>
  <w:style w:type="paragraph" w:customStyle="1" w:styleId="Klein">
    <w:name w:val="Klein"/>
    <w:basedOn w:val="a"/>
    <w:rsid w:val="00440121"/>
    <w:rPr>
      <w:sz w:val="12"/>
    </w:rPr>
  </w:style>
  <w:style w:type="paragraph" w:customStyle="1" w:styleId="Kleinvet">
    <w:name w:val="Klein vet"/>
    <w:basedOn w:val="a"/>
    <w:rsid w:val="00440121"/>
    <w:rPr>
      <w:b/>
      <w:sz w:val="12"/>
    </w:rPr>
  </w:style>
  <w:style w:type="paragraph" w:customStyle="1" w:styleId="Kleinlaag">
    <w:name w:val="Klein laag"/>
    <w:basedOn w:val="a"/>
    <w:rsid w:val="00440121"/>
    <w:pPr>
      <w:spacing w:line="160" w:lineRule="atLeast"/>
    </w:pPr>
    <w:rPr>
      <w:sz w:val="12"/>
    </w:rPr>
  </w:style>
  <w:style w:type="paragraph" w:customStyle="1" w:styleId="Bullet">
    <w:name w:val="Bullet"/>
    <w:basedOn w:val="a"/>
    <w:rsid w:val="00440121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a"/>
    <w:rsid w:val="00440121"/>
    <w:pPr>
      <w:numPr>
        <w:numId w:val="2"/>
      </w:numPr>
      <w:tabs>
        <w:tab w:val="clear" w:pos="283"/>
      </w:tabs>
      <w:spacing w:after="120"/>
      <w:ind w:left="567" w:hanging="567"/>
    </w:pPr>
  </w:style>
  <w:style w:type="paragraph" w:customStyle="1" w:styleId="Streepje">
    <w:name w:val="Streepje"/>
    <w:basedOn w:val="a"/>
    <w:rsid w:val="00440121"/>
    <w:pPr>
      <w:numPr>
        <w:numId w:val="3"/>
      </w:numPr>
      <w:tabs>
        <w:tab w:val="clear" w:pos="360"/>
      </w:tabs>
      <w:ind w:left="284" w:hanging="284"/>
    </w:pPr>
  </w:style>
  <w:style w:type="paragraph" w:customStyle="1" w:styleId="TitelSogeti">
    <w:name w:val="Titel Sogeti"/>
    <w:basedOn w:val="a"/>
    <w:rsid w:val="00440121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a5">
    <w:name w:val="footer"/>
    <w:basedOn w:val="a"/>
    <w:rsid w:val="00440121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a6">
    <w:name w:val="header"/>
    <w:basedOn w:val="a"/>
    <w:rsid w:val="00440121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a"/>
    <w:next w:val="a"/>
    <w:rsid w:val="00440121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10">
    <w:name w:val="toc 1"/>
    <w:basedOn w:val="a"/>
    <w:next w:val="a"/>
    <w:autoRedefine/>
    <w:uiPriority w:val="39"/>
    <w:rsid w:val="00440121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20">
    <w:name w:val="toc 2"/>
    <w:basedOn w:val="a"/>
    <w:next w:val="a"/>
    <w:autoRedefine/>
    <w:semiHidden/>
    <w:rsid w:val="00440121"/>
    <w:pPr>
      <w:spacing w:after="120"/>
      <w:ind w:left="1134" w:hanging="567"/>
    </w:pPr>
    <w:rPr>
      <w:rFonts w:ascii="Trebuchet MS" w:hAnsi="Trebuchet MS"/>
    </w:rPr>
  </w:style>
  <w:style w:type="paragraph" w:styleId="30">
    <w:name w:val="toc 3"/>
    <w:basedOn w:val="a"/>
    <w:next w:val="a"/>
    <w:semiHidden/>
    <w:rsid w:val="00440121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a"/>
    <w:next w:val="a"/>
    <w:rsid w:val="00440121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a"/>
    <w:next w:val="a"/>
    <w:rsid w:val="00440121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a"/>
    <w:rsid w:val="00440121"/>
    <w:pPr>
      <w:spacing w:before="120" w:after="120"/>
    </w:pPr>
    <w:rPr>
      <w:i/>
      <w:sz w:val="16"/>
    </w:rPr>
  </w:style>
  <w:style w:type="paragraph" w:styleId="a7">
    <w:name w:val="Body Text"/>
    <w:basedOn w:val="a"/>
    <w:rsid w:val="00440121"/>
    <w:pPr>
      <w:jc w:val="center"/>
    </w:pPr>
    <w:rPr>
      <w:sz w:val="16"/>
    </w:rPr>
  </w:style>
  <w:style w:type="paragraph" w:customStyle="1" w:styleId="Koptekstzonderstreep">
    <w:name w:val="Koptekst zonder streep"/>
    <w:basedOn w:val="a"/>
    <w:rsid w:val="00440121"/>
    <w:pPr>
      <w:tabs>
        <w:tab w:val="right" w:pos="8647"/>
      </w:tabs>
      <w:spacing w:after="120"/>
    </w:pPr>
    <w:rPr>
      <w:sz w:val="16"/>
    </w:rPr>
  </w:style>
  <w:style w:type="paragraph" w:styleId="50">
    <w:name w:val="toc 5"/>
    <w:basedOn w:val="a"/>
    <w:next w:val="a"/>
    <w:autoRedefine/>
    <w:semiHidden/>
    <w:rsid w:val="00440121"/>
    <w:pPr>
      <w:ind w:left="800"/>
    </w:pPr>
  </w:style>
  <w:style w:type="paragraph" w:styleId="a8">
    <w:name w:val="Normal Indent"/>
    <w:basedOn w:val="a"/>
    <w:rsid w:val="00440121"/>
    <w:pPr>
      <w:ind w:left="708"/>
    </w:pPr>
  </w:style>
  <w:style w:type="paragraph" w:customStyle="1" w:styleId="Voettekstzonderstreep">
    <w:name w:val="Voettekst zonder streep"/>
    <w:basedOn w:val="a5"/>
    <w:rsid w:val="00440121"/>
    <w:pPr>
      <w:tabs>
        <w:tab w:val="clear" w:pos="9072"/>
        <w:tab w:val="right" w:pos="8647"/>
      </w:tabs>
      <w:spacing w:line="240" w:lineRule="auto"/>
    </w:pPr>
  </w:style>
  <w:style w:type="paragraph" w:styleId="40">
    <w:name w:val="toc 4"/>
    <w:basedOn w:val="a"/>
    <w:next w:val="a"/>
    <w:autoRedefine/>
    <w:semiHidden/>
    <w:rsid w:val="00440121"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rsid w:val="00440121"/>
    <w:pPr>
      <w:numPr>
        <w:numId w:val="2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rsid w:val="00440121"/>
    <w:pPr>
      <w:numPr>
        <w:numId w:val="27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a"/>
    <w:rsid w:val="00440121"/>
    <w:pPr>
      <w:spacing w:line="240" w:lineRule="auto"/>
    </w:pPr>
    <w:rPr>
      <w:sz w:val="16"/>
    </w:rPr>
  </w:style>
  <w:style w:type="character" w:styleId="a9">
    <w:name w:val="page number"/>
    <w:basedOn w:val="a0"/>
    <w:rsid w:val="00440121"/>
  </w:style>
  <w:style w:type="paragraph" w:styleId="60">
    <w:name w:val="toc 6"/>
    <w:basedOn w:val="a"/>
    <w:next w:val="a"/>
    <w:autoRedefine/>
    <w:semiHidden/>
    <w:rsid w:val="00440121"/>
    <w:pPr>
      <w:ind w:left="1000"/>
    </w:pPr>
  </w:style>
  <w:style w:type="paragraph" w:styleId="70">
    <w:name w:val="toc 7"/>
    <w:basedOn w:val="a"/>
    <w:next w:val="a"/>
    <w:autoRedefine/>
    <w:semiHidden/>
    <w:rsid w:val="00440121"/>
    <w:pPr>
      <w:ind w:left="1200"/>
    </w:pPr>
  </w:style>
  <w:style w:type="paragraph" w:styleId="80">
    <w:name w:val="toc 8"/>
    <w:basedOn w:val="a"/>
    <w:next w:val="a"/>
    <w:autoRedefine/>
    <w:semiHidden/>
    <w:rsid w:val="00440121"/>
    <w:pPr>
      <w:ind w:left="1400"/>
    </w:pPr>
  </w:style>
  <w:style w:type="paragraph" w:styleId="90">
    <w:name w:val="toc 9"/>
    <w:basedOn w:val="a"/>
    <w:next w:val="a"/>
    <w:autoRedefine/>
    <w:semiHidden/>
    <w:rsid w:val="00440121"/>
    <w:pPr>
      <w:ind w:left="1600"/>
    </w:pPr>
  </w:style>
  <w:style w:type="paragraph" w:styleId="aa">
    <w:name w:val="Balloon Text"/>
    <w:basedOn w:val="a"/>
    <w:semiHidden/>
    <w:rsid w:val="00273481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027D8C"/>
    <w:rPr>
      <w:color w:val="808080"/>
    </w:rPr>
  </w:style>
  <w:style w:type="character" w:styleId="ac">
    <w:name w:val="Hyperlink"/>
    <w:basedOn w:val="a0"/>
    <w:uiPriority w:val="99"/>
    <w:unhideWhenUsed/>
    <w:rsid w:val="001A2CA1"/>
    <w:rPr>
      <w:color w:val="0000FF"/>
      <w:u w:val="single"/>
    </w:rPr>
  </w:style>
  <w:style w:type="character" w:styleId="ad">
    <w:name w:val="FollowedHyperlink"/>
    <w:basedOn w:val="a0"/>
    <w:rsid w:val="0075295B"/>
    <w:rPr>
      <w:color w:val="800080" w:themeColor="followedHyperlink"/>
      <w:u w:val="single"/>
    </w:rPr>
  </w:style>
  <w:style w:type="character" w:styleId="ae">
    <w:name w:val="annotation reference"/>
    <w:basedOn w:val="a0"/>
    <w:rsid w:val="00F3109B"/>
    <w:rPr>
      <w:sz w:val="16"/>
      <w:szCs w:val="16"/>
    </w:rPr>
  </w:style>
  <w:style w:type="paragraph" w:styleId="af">
    <w:name w:val="annotation subject"/>
    <w:basedOn w:val="a3"/>
    <w:next w:val="a3"/>
    <w:link w:val="af0"/>
    <w:rsid w:val="00F3109B"/>
    <w:pPr>
      <w:spacing w:line="240" w:lineRule="auto"/>
    </w:pPr>
    <w:rPr>
      <w:b/>
      <w:bCs/>
    </w:rPr>
  </w:style>
  <w:style w:type="character" w:customStyle="1" w:styleId="a4">
    <w:name w:val="Текст примітки Знак"/>
    <w:basedOn w:val="a0"/>
    <w:link w:val="a3"/>
    <w:semiHidden/>
    <w:rsid w:val="00F3109B"/>
    <w:rPr>
      <w:rFonts w:ascii="Verdana" w:hAnsi="Verdana"/>
    </w:rPr>
  </w:style>
  <w:style w:type="character" w:customStyle="1" w:styleId="af0">
    <w:name w:val="Тема примітки Знак"/>
    <w:basedOn w:val="a4"/>
    <w:link w:val="af"/>
    <w:rsid w:val="00F3109B"/>
    <w:rPr>
      <w:rFonts w:ascii="Verdana" w:hAnsi="Verdana"/>
    </w:rPr>
  </w:style>
  <w:style w:type="paragraph" w:styleId="af1">
    <w:name w:val="TOC Heading"/>
    <w:basedOn w:val="1"/>
    <w:next w:val="a"/>
    <w:uiPriority w:val="39"/>
    <w:unhideWhenUsed/>
    <w:qFormat/>
    <w:rsid w:val="00B969A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en-US"/>
    </w:rPr>
  </w:style>
  <w:style w:type="paragraph" w:styleId="af2">
    <w:name w:val="Document Map"/>
    <w:basedOn w:val="a"/>
    <w:link w:val="af3"/>
    <w:rsid w:val="005927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59279B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A80A00"/>
    <w:pPr>
      <w:ind w:left="720"/>
      <w:contextualSpacing/>
    </w:pPr>
  </w:style>
  <w:style w:type="paragraph" w:styleId="af5">
    <w:name w:val="Revision"/>
    <w:hidden/>
    <w:uiPriority w:val="99"/>
    <w:semiHidden/>
    <w:rsid w:val="005554BE"/>
    <w:rPr>
      <w:rFonts w:ascii="Verdana" w:hAnsi="Verdana"/>
    </w:rPr>
  </w:style>
  <w:style w:type="paragraph" w:styleId="af6">
    <w:name w:val="No Spacing"/>
    <w:uiPriority w:val="1"/>
    <w:qFormat/>
    <w:rsid w:val="007E0C84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~1\Sjablonen\Sogeti\Rapport%20N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03D7E385384EDFA38F55AFA15F6F91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871453A9-CFB7-4525-9ED2-6CFE272C6E47}"/>
      </w:docPartPr>
      <w:docPartBody>
        <w:p w:rsidR="00000000" w:rsidRDefault="00C0082F" w:rsidP="00C0082F">
          <w:pPr>
            <w:pStyle w:val="EF03D7E385384EDFA38F55AFA15F6F9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6F727FB7EAD2450ABBD31FAAE9E30AA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72C8FDB-60B6-4DAD-A015-8227FDC5BEBD}"/>
      </w:docPartPr>
      <w:docPartBody>
        <w:p w:rsidR="00000000" w:rsidRDefault="00C0082F" w:rsidP="00C0082F">
          <w:pPr>
            <w:pStyle w:val="6F727FB7EAD2450ABBD31FAAE9E30AA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D0AC3E48D244E589A2EF401017727F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61452BB-1144-4CCE-A85C-6C4281098FF5}"/>
      </w:docPartPr>
      <w:docPartBody>
        <w:p w:rsidR="00000000" w:rsidRDefault="00C0082F" w:rsidP="00C0082F">
          <w:pPr>
            <w:pStyle w:val="1D0AC3E48D244E589A2EF401017727FD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6B66A4D850F4E0B8C065E70A0F371B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759F585-5E0C-4DDB-884E-BE56D905A09B}"/>
      </w:docPartPr>
      <w:docPartBody>
        <w:p w:rsidR="00000000" w:rsidRDefault="00C0082F" w:rsidP="00C0082F">
          <w:pPr>
            <w:pStyle w:val="46B66A4D850F4E0B8C065E70A0F371BB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A7C903633A444E8A87AA66B6994860B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4F0EC83-600B-4213-8EB1-AE2644AD78F1}"/>
      </w:docPartPr>
      <w:docPartBody>
        <w:p w:rsidR="00000000" w:rsidRDefault="00C0082F" w:rsidP="00C0082F">
          <w:pPr>
            <w:pStyle w:val="A7C903633A444E8A87AA66B6994860BC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B567B4B1EF5E40D2AE4676AEC20EAFB1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31A3D88-2321-4E96-B230-09701C62B50E}"/>
      </w:docPartPr>
      <w:docPartBody>
        <w:p w:rsidR="00000000" w:rsidRDefault="00C0082F" w:rsidP="00C0082F">
          <w:pPr>
            <w:pStyle w:val="B567B4B1EF5E40D2AE4676AEC20EAFB1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B8868CEDBC8417BBC194690F352C9B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E4AB02C-5961-4148-8664-5D91F8EE0CC8}"/>
      </w:docPartPr>
      <w:docPartBody>
        <w:p w:rsidR="00000000" w:rsidRDefault="00C0082F" w:rsidP="00C0082F">
          <w:pPr>
            <w:pStyle w:val="1B8868CEDBC8417BBC194690F352C9BF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271E787E18E6459FB8C1DAB359AE434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172FA43-2EF4-4BD3-9490-A6C887171C98}"/>
      </w:docPartPr>
      <w:docPartBody>
        <w:p w:rsidR="00000000" w:rsidRDefault="00C0082F" w:rsidP="00C0082F">
          <w:pPr>
            <w:pStyle w:val="271E787E18E6459FB8C1DAB359AE4342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D0B1B57D7A4D4FAD897D317F1ACCCBB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7051D9C-2F79-47BC-9474-5617EE419E09}"/>
      </w:docPartPr>
      <w:docPartBody>
        <w:p w:rsidR="00000000" w:rsidRDefault="00C0082F" w:rsidP="00C0082F">
          <w:pPr>
            <w:pStyle w:val="D0B1B57D7A4D4FAD897D317F1ACCCBB6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1FDFB4A9A8F74063937810134FEB785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5CC12D5-30B1-4CBA-8FB9-30CFE84FED6A}"/>
      </w:docPartPr>
      <w:docPartBody>
        <w:p w:rsidR="00000000" w:rsidRDefault="00C0082F" w:rsidP="00C0082F">
          <w:pPr>
            <w:pStyle w:val="1FDFB4A9A8F74063937810134FEB7850"/>
          </w:pPr>
          <w:r w:rsidRPr="00DB6DFD">
            <w:rPr>
              <w:rStyle w:val="a3"/>
            </w:rPr>
            <w:t>Kies een item.</w:t>
          </w:r>
        </w:p>
      </w:docPartBody>
    </w:docPart>
    <w:docPart>
      <w:docPartPr>
        <w:name w:val="493F575386AF429B8544EB1B4751CD2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8646D0B-F224-491D-BC37-D2CF966043AF}"/>
      </w:docPartPr>
      <w:docPartBody>
        <w:p w:rsidR="00000000" w:rsidRDefault="00C0082F" w:rsidP="00C0082F">
          <w:pPr>
            <w:pStyle w:val="493F575386AF429B8544EB1B4751CD25"/>
          </w:pPr>
          <w:r w:rsidRPr="00DB6DFD">
            <w:rPr>
              <w:rStyle w:val="a3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4CBC"/>
    <w:rsid w:val="002D0648"/>
    <w:rsid w:val="003131FF"/>
    <w:rsid w:val="00345B3B"/>
    <w:rsid w:val="00777EA3"/>
    <w:rsid w:val="00903C59"/>
    <w:rsid w:val="009E002B"/>
    <w:rsid w:val="00AE296C"/>
    <w:rsid w:val="00BD4CBC"/>
    <w:rsid w:val="00C0082F"/>
    <w:rsid w:val="00C715AC"/>
    <w:rsid w:val="00D673BA"/>
    <w:rsid w:val="00F0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82F"/>
    <w:rPr>
      <w:color w:val="808080"/>
    </w:rPr>
  </w:style>
  <w:style w:type="paragraph" w:customStyle="1" w:styleId="2BD77D9D0CC44E7EAADBC32CA058975A">
    <w:name w:val="2BD77D9D0CC44E7EAADBC32CA058975A"/>
    <w:rsid w:val="00BD4CBC"/>
    <w:pPr>
      <w:spacing w:after="0" w:line="24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01F2DC8C1AD34E9C98D7CA783DFF6349">
    <w:name w:val="01F2DC8C1AD34E9C98D7CA783DFF6349"/>
    <w:rsid w:val="00BD4CBC"/>
    <w:pPr>
      <w:spacing w:after="0" w:line="24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6083C42104EB46C083F04A142471704E">
    <w:name w:val="6083C42104EB46C083F04A142471704E"/>
    <w:rsid w:val="00BD4CBC"/>
  </w:style>
  <w:style w:type="paragraph" w:customStyle="1" w:styleId="A44B7AB11DF04F4FA77E0DF2BB0630B7">
    <w:name w:val="A44B7AB11DF04F4FA77E0DF2BB0630B7"/>
    <w:rsid w:val="00BD4CBC"/>
  </w:style>
  <w:style w:type="paragraph" w:customStyle="1" w:styleId="F8D4D44036CF414DA76E9F75076A4218">
    <w:name w:val="F8D4D44036CF414DA76E9F75076A4218"/>
    <w:rsid w:val="00BD4CBC"/>
  </w:style>
  <w:style w:type="paragraph" w:customStyle="1" w:styleId="DBBAC258FD18473686616EF13FEF754F">
    <w:name w:val="DBBAC258FD18473686616EF13FEF754F"/>
    <w:rsid w:val="00BD4CBC"/>
  </w:style>
  <w:style w:type="paragraph" w:customStyle="1" w:styleId="098FACCB962844969D479FA68442ADB6">
    <w:name w:val="098FACCB962844969D479FA68442ADB6"/>
    <w:rsid w:val="00BD4CBC"/>
  </w:style>
  <w:style w:type="paragraph" w:customStyle="1" w:styleId="9FC80C0252C546A1A58145204D1B9094">
    <w:name w:val="9FC80C0252C546A1A58145204D1B9094"/>
    <w:rsid w:val="00BD4CBC"/>
  </w:style>
  <w:style w:type="paragraph" w:customStyle="1" w:styleId="9C23FBC064BC45A4964AA3E19932741F">
    <w:name w:val="9C23FBC064BC45A4964AA3E19932741F"/>
    <w:rsid w:val="00BD4CBC"/>
  </w:style>
  <w:style w:type="paragraph" w:customStyle="1" w:styleId="D46403A17655448D9B9D2399025971FE">
    <w:name w:val="D46403A17655448D9B9D2399025971FE"/>
    <w:rsid w:val="00BD4CBC"/>
  </w:style>
  <w:style w:type="paragraph" w:customStyle="1" w:styleId="F2AAF1AFE9154EF8B24F68584F0610D5">
    <w:name w:val="F2AAF1AFE9154EF8B24F68584F0610D5"/>
    <w:rsid w:val="00BD4CBC"/>
  </w:style>
  <w:style w:type="paragraph" w:customStyle="1" w:styleId="576F934FA8204CC0B59816CF891341EA">
    <w:name w:val="576F934FA8204CC0B59816CF891341EA"/>
    <w:rsid w:val="00BD4CBC"/>
  </w:style>
  <w:style w:type="paragraph" w:customStyle="1" w:styleId="04E8C12A9B7745B59C6B4380A2A76789">
    <w:name w:val="04E8C12A9B7745B59C6B4380A2A76789"/>
    <w:rsid w:val="00BD4CBC"/>
  </w:style>
  <w:style w:type="paragraph" w:customStyle="1" w:styleId="931E365E95C64F28A9825E7874986D9E">
    <w:name w:val="931E365E95C64F28A9825E7874986D9E"/>
    <w:rsid w:val="00BD4CBC"/>
  </w:style>
  <w:style w:type="paragraph" w:customStyle="1" w:styleId="D40D16EECF4C48C0A8CA61F3660B94C2">
    <w:name w:val="D40D16EECF4C48C0A8CA61F3660B94C2"/>
    <w:rsid w:val="00BD4CBC"/>
  </w:style>
  <w:style w:type="paragraph" w:customStyle="1" w:styleId="E6190A987D694FAD95836E5A23AFF8A3">
    <w:name w:val="E6190A987D694FAD95836E5A23AFF8A3"/>
    <w:rsid w:val="00BD4CBC"/>
  </w:style>
  <w:style w:type="paragraph" w:customStyle="1" w:styleId="3E8782F4FD074265B4CFC8DD14D53E45">
    <w:name w:val="3E8782F4FD074265B4CFC8DD14D53E45"/>
    <w:rsid w:val="00BD4CBC"/>
  </w:style>
  <w:style w:type="paragraph" w:customStyle="1" w:styleId="24AB2080EEC24C139FB446EE60899CE0">
    <w:name w:val="24AB2080EEC24C139FB446EE60899CE0"/>
    <w:rsid w:val="00BD4CBC"/>
  </w:style>
  <w:style w:type="paragraph" w:customStyle="1" w:styleId="C518AF416A7B42709012374D630E05D2">
    <w:name w:val="C518AF416A7B42709012374D630E05D2"/>
    <w:rsid w:val="00BD4CBC"/>
  </w:style>
  <w:style w:type="paragraph" w:customStyle="1" w:styleId="0C54669E455741A18A9259BB0CF5C029">
    <w:name w:val="0C54669E455741A18A9259BB0CF5C029"/>
    <w:rsid w:val="00BD4CBC"/>
  </w:style>
  <w:style w:type="paragraph" w:customStyle="1" w:styleId="5A99FDF035E54669941D94BD15F593AB">
    <w:name w:val="5A99FDF035E54669941D94BD15F593AB"/>
    <w:rsid w:val="00BD4CBC"/>
  </w:style>
  <w:style w:type="paragraph" w:customStyle="1" w:styleId="2761433167844DFEAE2730F46461F40C">
    <w:name w:val="2761433167844DFEAE2730F46461F40C"/>
    <w:rsid w:val="00BD4CBC"/>
  </w:style>
  <w:style w:type="paragraph" w:customStyle="1" w:styleId="D41634C78FFD4D9784854035AA1892CC">
    <w:name w:val="D41634C78FFD4D9784854035AA1892CC"/>
    <w:rsid w:val="00BD4CBC"/>
  </w:style>
  <w:style w:type="paragraph" w:customStyle="1" w:styleId="DED9272DAE93417296024EB2CA1D756D">
    <w:name w:val="DED9272DAE93417296024EB2CA1D756D"/>
    <w:rsid w:val="00BD4CBC"/>
  </w:style>
  <w:style w:type="paragraph" w:customStyle="1" w:styleId="8FD1EE0BE8FE40C0AC7A3FAF2B52AF59">
    <w:name w:val="8FD1EE0BE8FE40C0AC7A3FAF2B52AF59"/>
    <w:rsid w:val="00BD4CBC"/>
  </w:style>
  <w:style w:type="paragraph" w:customStyle="1" w:styleId="0E98ED78A60B405082EC84E2B7C53B8A">
    <w:name w:val="0E98ED78A60B405082EC84E2B7C53B8A"/>
    <w:rsid w:val="00BD4CBC"/>
  </w:style>
  <w:style w:type="paragraph" w:customStyle="1" w:styleId="2EEC8AB27CCC4735BA951D5443CF0D46">
    <w:name w:val="2EEC8AB27CCC4735BA951D5443CF0D46"/>
    <w:rsid w:val="00BD4CBC"/>
  </w:style>
  <w:style w:type="paragraph" w:customStyle="1" w:styleId="2F872F09196D41D7942C208E573CE1AD">
    <w:name w:val="2F872F09196D41D7942C208E573CE1AD"/>
    <w:rsid w:val="00BD4CBC"/>
  </w:style>
  <w:style w:type="paragraph" w:customStyle="1" w:styleId="387CBF59A22D4B63895F3D47F12F624A">
    <w:name w:val="387CBF59A22D4B63895F3D47F12F624A"/>
    <w:rsid w:val="00BD4CBC"/>
  </w:style>
  <w:style w:type="paragraph" w:customStyle="1" w:styleId="500F93903A75489CAB7FB151D9F3A933">
    <w:name w:val="500F93903A75489CAB7FB151D9F3A933"/>
    <w:rsid w:val="00BD4CBC"/>
  </w:style>
  <w:style w:type="paragraph" w:customStyle="1" w:styleId="EE7ED37E4FB645C6B70A9056F956DD7A">
    <w:name w:val="EE7ED37E4FB645C6B70A9056F956DD7A"/>
    <w:rsid w:val="00BD4CBC"/>
  </w:style>
  <w:style w:type="paragraph" w:customStyle="1" w:styleId="E1457C9B34F94C13BE825ACA285E2722">
    <w:name w:val="E1457C9B34F94C13BE825ACA285E2722"/>
    <w:rsid w:val="00BD4CBC"/>
  </w:style>
  <w:style w:type="paragraph" w:customStyle="1" w:styleId="8AC5E99F84EF4162BBDEE1F3CCCA06E4">
    <w:name w:val="8AC5E99F84EF4162BBDEE1F3CCCA06E4"/>
    <w:rsid w:val="00BD4CBC"/>
  </w:style>
  <w:style w:type="paragraph" w:customStyle="1" w:styleId="9180A68F62AA4A68843E2A7D1AB426EB">
    <w:name w:val="9180A68F62AA4A68843E2A7D1AB426EB"/>
    <w:rsid w:val="00BD4CBC"/>
  </w:style>
  <w:style w:type="paragraph" w:customStyle="1" w:styleId="9E57E82C2E634CB1990B316621C644B6">
    <w:name w:val="9E57E82C2E634CB1990B316621C644B6"/>
    <w:rsid w:val="00BD4CBC"/>
  </w:style>
  <w:style w:type="paragraph" w:customStyle="1" w:styleId="26B0218F2691470FA57906CEFF16A5C9">
    <w:name w:val="26B0218F2691470FA57906CEFF16A5C9"/>
    <w:rsid w:val="00BD4CBC"/>
  </w:style>
  <w:style w:type="paragraph" w:customStyle="1" w:styleId="70AA23AE4F2F457998782763EBA4EE26">
    <w:name w:val="70AA23AE4F2F457998782763EBA4EE26"/>
    <w:rsid w:val="00BD4CBC"/>
  </w:style>
  <w:style w:type="paragraph" w:customStyle="1" w:styleId="3DAE9697D3B341478C083807450057E5">
    <w:name w:val="3DAE9697D3B341478C083807450057E5"/>
    <w:rsid w:val="00BD4CBC"/>
  </w:style>
  <w:style w:type="paragraph" w:customStyle="1" w:styleId="EABF95579E6B4D4CABB388BE75012A1F">
    <w:name w:val="EABF95579E6B4D4CABB388BE75012A1F"/>
    <w:rsid w:val="00BD4CBC"/>
  </w:style>
  <w:style w:type="paragraph" w:customStyle="1" w:styleId="ED819539DE4B4F1092FC6CB9654E8C7A">
    <w:name w:val="ED819539DE4B4F1092FC6CB9654E8C7A"/>
    <w:rsid w:val="00BD4CBC"/>
  </w:style>
  <w:style w:type="paragraph" w:customStyle="1" w:styleId="754FB2F17789491D8C291DE816EEA115">
    <w:name w:val="754FB2F17789491D8C291DE816EEA115"/>
    <w:rsid w:val="00BD4CBC"/>
  </w:style>
  <w:style w:type="paragraph" w:customStyle="1" w:styleId="1D24C8E326074BA689796A7C11FB13D0">
    <w:name w:val="1D24C8E326074BA689796A7C11FB13D0"/>
    <w:rsid w:val="00BD4CBC"/>
  </w:style>
  <w:style w:type="paragraph" w:customStyle="1" w:styleId="C30AFCE8D0FE4294AA56D5E76ED7EAEF">
    <w:name w:val="C30AFCE8D0FE4294AA56D5E76ED7EAEF"/>
    <w:rsid w:val="00BD4CBC"/>
  </w:style>
  <w:style w:type="paragraph" w:customStyle="1" w:styleId="185744756C1340209029BD0128B22F20">
    <w:name w:val="185744756C1340209029BD0128B22F20"/>
    <w:rsid w:val="00BD4CBC"/>
  </w:style>
  <w:style w:type="paragraph" w:customStyle="1" w:styleId="C35EA40672F547C0B6F3D52F7D057553">
    <w:name w:val="C35EA40672F547C0B6F3D52F7D057553"/>
    <w:rsid w:val="00D673BA"/>
  </w:style>
  <w:style w:type="paragraph" w:customStyle="1" w:styleId="9714045178744A8F894BA9D3849F3F09">
    <w:name w:val="9714045178744A8F894BA9D3849F3F09"/>
    <w:rsid w:val="00D673BA"/>
  </w:style>
  <w:style w:type="paragraph" w:customStyle="1" w:styleId="7FB3F0C5EDE5496DB172F46CC70FF5EA">
    <w:name w:val="7FB3F0C5EDE5496DB172F46CC70FF5EA"/>
    <w:rsid w:val="00D673BA"/>
  </w:style>
  <w:style w:type="paragraph" w:customStyle="1" w:styleId="633B503776124D4F97ECE7032C051A5A">
    <w:name w:val="633B503776124D4F97ECE7032C051A5A"/>
    <w:rsid w:val="00D673BA"/>
  </w:style>
  <w:style w:type="paragraph" w:customStyle="1" w:styleId="93E21B1D14E44510A248D873AABC4F20">
    <w:name w:val="93E21B1D14E44510A248D873AABC4F20"/>
    <w:rsid w:val="00D673BA"/>
  </w:style>
  <w:style w:type="paragraph" w:customStyle="1" w:styleId="0D7C97068B5140639BD16ECB075F4794">
    <w:name w:val="0D7C97068B5140639BD16ECB075F4794"/>
    <w:rsid w:val="00D673BA"/>
  </w:style>
  <w:style w:type="paragraph" w:customStyle="1" w:styleId="2072904659234BB2B5E5EF0D64321B47">
    <w:name w:val="2072904659234BB2B5E5EF0D64321B47"/>
    <w:rsid w:val="00D673BA"/>
  </w:style>
  <w:style w:type="paragraph" w:customStyle="1" w:styleId="EC0E040C7D614799960D88024A1BFC72">
    <w:name w:val="EC0E040C7D614799960D88024A1BFC72"/>
    <w:rsid w:val="00D673BA"/>
  </w:style>
  <w:style w:type="paragraph" w:customStyle="1" w:styleId="856EE3A2ED5A4720AD441D59D3AA820D">
    <w:name w:val="856EE3A2ED5A4720AD441D59D3AA820D"/>
    <w:rsid w:val="00D673BA"/>
  </w:style>
  <w:style w:type="paragraph" w:customStyle="1" w:styleId="374B6DCD93BB42B9BE9181A3A3EF899E">
    <w:name w:val="374B6DCD93BB42B9BE9181A3A3EF899E"/>
    <w:rsid w:val="00D673BA"/>
  </w:style>
  <w:style w:type="paragraph" w:customStyle="1" w:styleId="A881DBED1F00484B990409E788506DAB">
    <w:name w:val="A881DBED1F00484B990409E788506DAB"/>
    <w:rsid w:val="00D673BA"/>
  </w:style>
  <w:style w:type="paragraph" w:customStyle="1" w:styleId="599921B9ED244F8195ADDFD8F2DE2835">
    <w:name w:val="599921B9ED244F8195ADDFD8F2DE2835"/>
    <w:rsid w:val="00D673BA"/>
  </w:style>
  <w:style w:type="paragraph" w:customStyle="1" w:styleId="4FF90CDFAEC247B3913355B78F02F78A">
    <w:name w:val="4FF90CDFAEC247B3913355B78F02F78A"/>
    <w:rsid w:val="00D673BA"/>
  </w:style>
  <w:style w:type="paragraph" w:customStyle="1" w:styleId="A89746F0FFEE491683D5065513467008">
    <w:name w:val="A89746F0FFEE491683D5065513467008"/>
    <w:rsid w:val="00D673BA"/>
  </w:style>
  <w:style w:type="paragraph" w:customStyle="1" w:styleId="AE5C5DD2023945CF9686A5A5DFF051FB">
    <w:name w:val="AE5C5DD2023945CF9686A5A5DFF051FB"/>
    <w:rsid w:val="00D673BA"/>
  </w:style>
  <w:style w:type="paragraph" w:customStyle="1" w:styleId="94DFE580066A48F8B338A08AD79DA7DD">
    <w:name w:val="94DFE580066A48F8B338A08AD79DA7DD"/>
    <w:rsid w:val="00D673BA"/>
  </w:style>
  <w:style w:type="paragraph" w:customStyle="1" w:styleId="0F3FACC2432644639AE25E08C6729262">
    <w:name w:val="0F3FACC2432644639AE25E08C6729262"/>
    <w:rsid w:val="00D673BA"/>
  </w:style>
  <w:style w:type="paragraph" w:customStyle="1" w:styleId="C2C863C17CA842B0BC486224FE45FA06">
    <w:name w:val="C2C863C17CA842B0BC486224FE45FA06"/>
    <w:rsid w:val="00D673BA"/>
  </w:style>
  <w:style w:type="paragraph" w:customStyle="1" w:styleId="4E6D33B2F82E41BF8DDC755EFFA6ACCB">
    <w:name w:val="4E6D33B2F82E41BF8DDC755EFFA6ACCB"/>
    <w:rsid w:val="00D673BA"/>
  </w:style>
  <w:style w:type="paragraph" w:customStyle="1" w:styleId="FE61ADE2ADFB462A8B6B48DC2A3E2BB1">
    <w:name w:val="FE61ADE2ADFB462A8B6B48DC2A3E2BB1"/>
    <w:rsid w:val="00D673BA"/>
  </w:style>
  <w:style w:type="paragraph" w:customStyle="1" w:styleId="AF9FACF12B0446D69C0538CA0BA55AAF">
    <w:name w:val="AF9FACF12B0446D69C0538CA0BA55AAF"/>
    <w:rsid w:val="00D673BA"/>
  </w:style>
  <w:style w:type="paragraph" w:customStyle="1" w:styleId="00D8EF4F14F246349165F3C2ABA09AA5">
    <w:name w:val="00D8EF4F14F246349165F3C2ABA09AA5"/>
    <w:rsid w:val="00D673BA"/>
  </w:style>
  <w:style w:type="paragraph" w:customStyle="1" w:styleId="BAFF3641B2E6475AAE746B218C267C8F">
    <w:name w:val="BAFF3641B2E6475AAE746B218C267C8F"/>
    <w:rsid w:val="00D673BA"/>
  </w:style>
  <w:style w:type="paragraph" w:customStyle="1" w:styleId="81F19D83986743318F03FB165ACAF4CD">
    <w:name w:val="81F19D83986743318F03FB165ACAF4CD"/>
    <w:rsid w:val="00D673BA"/>
  </w:style>
  <w:style w:type="paragraph" w:customStyle="1" w:styleId="510E1182F8594B3AB920DB477D032C1C">
    <w:name w:val="510E1182F8594B3AB920DB477D032C1C"/>
    <w:rsid w:val="00D673BA"/>
  </w:style>
  <w:style w:type="paragraph" w:customStyle="1" w:styleId="C5109EE60C9B480C824FBB328CFECCFB">
    <w:name w:val="C5109EE60C9B480C824FBB328CFECCFB"/>
    <w:rsid w:val="00D673BA"/>
  </w:style>
  <w:style w:type="paragraph" w:customStyle="1" w:styleId="3F7E5038AA2944F4B427C960F578B49A">
    <w:name w:val="3F7E5038AA2944F4B427C960F578B49A"/>
    <w:rsid w:val="00D673BA"/>
  </w:style>
  <w:style w:type="paragraph" w:customStyle="1" w:styleId="F3A155A8C36E482C89EBF8D6FD84C036">
    <w:name w:val="F3A155A8C36E482C89EBF8D6FD84C036"/>
    <w:rsid w:val="00D673BA"/>
  </w:style>
  <w:style w:type="paragraph" w:customStyle="1" w:styleId="5CA8F0209B034987AF411BDCFCA0B35A">
    <w:name w:val="5CA8F0209B034987AF411BDCFCA0B35A"/>
    <w:rsid w:val="00D673BA"/>
  </w:style>
  <w:style w:type="paragraph" w:customStyle="1" w:styleId="E19165303112472A8859E05CA7B67C90">
    <w:name w:val="E19165303112472A8859E05CA7B67C90"/>
    <w:rsid w:val="00D673BA"/>
  </w:style>
  <w:style w:type="paragraph" w:customStyle="1" w:styleId="02DAFD88E8804B968D9CA5EB949736F9">
    <w:name w:val="02DAFD88E8804B968D9CA5EB949736F9"/>
    <w:rsid w:val="00D673BA"/>
  </w:style>
  <w:style w:type="paragraph" w:customStyle="1" w:styleId="AECE3B0A110F4FB5A8291BA7535CF5A3">
    <w:name w:val="AECE3B0A110F4FB5A8291BA7535CF5A3"/>
    <w:rsid w:val="00D673BA"/>
  </w:style>
  <w:style w:type="paragraph" w:customStyle="1" w:styleId="7D5D873727964AFBBDC6730BB0DCCE60">
    <w:name w:val="7D5D873727964AFBBDC6730BB0DCCE60"/>
    <w:rsid w:val="00D673BA"/>
  </w:style>
  <w:style w:type="paragraph" w:customStyle="1" w:styleId="D73B6F615B1E47B0872BE2F7C59DFAFA">
    <w:name w:val="D73B6F615B1E47B0872BE2F7C59DFAFA"/>
    <w:rsid w:val="00D673BA"/>
  </w:style>
  <w:style w:type="paragraph" w:customStyle="1" w:styleId="604CF5AF1D854CE8B85F5C8E21BA780E">
    <w:name w:val="604CF5AF1D854CE8B85F5C8E21BA780E"/>
    <w:rsid w:val="00D673BA"/>
  </w:style>
  <w:style w:type="paragraph" w:customStyle="1" w:styleId="A037D991C746434886CBA765BC68CE25">
    <w:name w:val="A037D991C746434886CBA765BC68CE25"/>
    <w:rsid w:val="00D673BA"/>
  </w:style>
  <w:style w:type="paragraph" w:customStyle="1" w:styleId="8C37B053F4434BB08EBBD316B92D1309">
    <w:name w:val="8C37B053F4434BB08EBBD316B92D1309"/>
    <w:rsid w:val="002D0648"/>
  </w:style>
  <w:style w:type="paragraph" w:customStyle="1" w:styleId="AA1E1B4ADB94405ABA7504255F3EA470">
    <w:name w:val="AA1E1B4ADB94405ABA7504255F3EA470"/>
    <w:rsid w:val="002D0648"/>
  </w:style>
  <w:style w:type="paragraph" w:customStyle="1" w:styleId="55A2104DD980411BA01B39FE51D935AB">
    <w:name w:val="55A2104DD980411BA01B39FE51D935AB"/>
    <w:rsid w:val="002D0648"/>
  </w:style>
  <w:style w:type="paragraph" w:customStyle="1" w:styleId="2844A4FCEEC944F3AE1B935C326FE3C1">
    <w:name w:val="2844A4FCEEC944F3AE1B935C326FE3C1"/>
    <w:rsid w:val="002D0648"/>
  </w:style>
  <w:style w:type="paragraph" w:customStyle="1" w:styleId="274E617AAFCE465FBA6A0F3562A516D2">
    <w:name w:val="274E617AAFCE465FBA6A0F3562A516D2"/>
    <w:rsid w:val="002D0648"/>
  </w:style>
  <w:style w:type="paragraph" w:customStyle="1" w:styleId="A8A7AA8F2E34402782035220CBB3B2FA">
    <w:name w:val="A8A7AA8F2E34402782035220CBB3B2FA"/>
    <w:rsid w:val="002D0648"/>
  </w:style>
  <w:style w:type="paragraph" w:customStyle="1" w:styleId="980FB0E27EF54EADBCD01FAE0281401E">
    <w:name w:val="980FB0E27EF54EADBCD01FAE0281401E"/>
    <w:rsid w:val="002D0648"/>
  </w:style>
  <w:style w:type="paragraph" w:customStyle="1" w:styleId="207F3F18696042B3ACB73CFA06B3C3FE">
    <w:name w:val="207F3F18696042B3ACB73CFA06B3C3FE"/>
    <w:rsid w:val="002D0648"/>
  </w:style>
  <w:style w:type="paragraph" w:customStyle="1" w:styleId="4422C4DA209F439CBECCFD5670DDDCEB">
    <w:name w:val="4422C4DA209F439CBECCFD5670DDDCEB"/>
    <w:rsid w:val="002D0648"/>
  </w:style>
  <w:style w:type="paragraph" w:customStyle="1" w:styleId="B9AB120486704FA7A20E747056DE1556">
    <w:name w:val="B9AB120486704FA7A20E747056DE1556"/>
    <w:rsid w:val="002D0648"/>
  </w:style>
  <w:style w:type="paragraph" w:customStyle="1" w:styleId="690E67172F0345FC94BC65CB83126A3E">
    <w:name w:val="690E67172F0345FC94BC65CB83126A3E"/>
    <w:rsid w:val="002D0648"/>
  </w:style>
  <w:style w:type="paragraph" w:customStyle="1" w:styleId="369BE66A697A40E281987DCF90B69DBC">
    <w:name w:val="369BE66A697A40E281987DCF90B69DBC"/>
    <w:rsid w:val="002D0648"/>
  </w:style>
  <w:style w:type="paragraph" w:customStyle="1" w:styleId="B9FAD3A91B57417B9870B338A775B250">
    <w:name w:val="B9FAD3A91B57417B9870B338A775B250"/>
    <w:rsid w:val="002D0648"/>
  </w:style>
  <w:style w:type="paragraph" w:customStyle="1" w:styleId="D0764552C21F487ABFDB69EE6D667D22">
    <w:name w:val="D0764552C21F487ABFDB69EE6D667D22"/>
    <w:rsid w:val="002D0648"/>
  </w:style>
  <w:style w:type="paragraph" w:customStyle="1" w:styleId="0BEC05C23A50460F877F6B87965C12EB">
    <w:name w:val="0BEC05C23A50460F877F6B87965C12EB"/>
    <w:rsid w:val="002D0648"/>
  </w:style>
  <w:style w:type="paragraph" w:customStyle="1" w:styleId="5C83E921400447D0B625F4E77C35BACC">
    <w:name w:val="5C83E921400447D0B625F4E77C35BACC"/>
    <w:rsid w:val="002D0648"/>
  </w:style>
  <w:style w:type="paragraph" w:customStyle="1" w:styleId="23A278631F4B452788CDA69047FB47D4">
    <w:name w:val="23A278631F4B452788CDA69047FB47D4"/>
    <w:rsid w:val="002D0648"/>
  </w:style>
  <w:style w:type="paragraph" w:customStyle="1" w:styleId="D6D234DFE9D446269C5FEC865353ED94">
    <w:name w:val="D6D234DFE9D446269C5FEC865353ED94"/>
    <w:rsid w:val="002D0648"/>
  </w:style>
  <w:style w:type="paragraph" w:customStyle="1" w:styleId="7A0A19ED140E4B03B13CE455CA469546">
    <w:name w:val="7A0A19ED140E4B03B13CE455CA469546"/>
    <w:rsid w:val="002D0648"/>
  </w:style>
  <w:style w:type="paragraph" w:customStyle="1" w:styleId="6E9125C3E5D540A09B849F071E1831C9">
    <w:name w:val="6E9125C3E5D540A09B849F071E1831C9"/>
    <w:rsid w:val="002D0648"/>
  </w:style>
  <w:style w:type="paragraph" w:customStyle="1" w:styleId="56B5F819DA0B487B8D2AD4F21522B5CC">
    <w:name w:val="56B5F819DA0B487B8D2AD4F21522B5CC"/>
    <w:rsid w:val="002D0648"/>
  </w:style>
  <w:style w:type="paragraph" w:customStyle="1" w:styleId="476671083F7843CD825334F3A251D9A3">
    <w:name w:val="476671083F7843CD825334F3A251D9A3"/>
    <w:rsid w:val="002D0648"/>
  </w:style>
  <w:style w:type="paragraph" w:customStyle="1" w:styleId="D46B50AC80B240D69CC207C1040A3A90">
    <w:name w:val="D46B50AC80B240D69CC207C1040A3A90"/>
    <w:rsid w:val="002D0648"/>
  </w:style>
  <w:style w:type="paragraph" w:customStyle="1" w:styleId="25AAB3F3D4BE478F9694EBA68F243BF2">
    <w:name w:val="25AAB3F3D4BE478F9694EBA68F243BF2"/>
    <w:rsid w:val="002D0648"/>
  </w:style>
  <w:style w:type="paragraph" w:customStyle="1" w:styleId="DECDBB52264C40B2843CF5E9D8A53494">
    <w:name w:val="DECDBB52264C40B2843CF5E9D8A53494"/>
    <w:rsid w:val="002D0648"/>
  </w:style>
  <w:style w:type="paragraph" w:customStyle="1" w:styleId="1E32AA09706D4A3E97D35AC3A532BCD6">
    <w:name w:val="1E32AA09706D4A3E97D35AC3A532BCD6"/>
    <w:rsid w:val="002D0648"/>
  </w:style>
  <w:style w:type="paragraph" w:customStyle="1" w:styleId="E08DD56C4A8C469381A135C7CA461A05">
    <w:name w:val="E08DD56C4A8C469381A135C7CA461A05"/>
    <w:rsid w:val="002D0648"/>
  </w:style>
  <w:style w:type="paragraph" w:customStyle="1" w:styleId="0EA8E4780C2D414CBD93F2D3C411304C">
    <w:name w:val="0EA8E4780C2D414CBD93F2D3C411304C"/>
    <w:rsid w:val="002D0648"/>
  </w:style>
  <w:style w:type="paragraph" w:customStyle="1" w:styleId="1638866B5AAF4D1A9015C6166D444A3D">
    <w:name w:val="1638866B5AAF4D1A9015C6166D444A3D"/>
    <w:rsid w:val="002D0648"/>
  </w:style>
  <w:style w:type="paragraph" w:customStyle="1" w:styleId="C4EBE5F9D62E4133B6BA95AD706F3B6B">
    <w:name w:val="C4EBE5F9D62E4133B6BA95AD706F3B6B"/>
    <w:rsid w:val="002D0648"/>
  </w:style>
  <w:style w:type="paragraph" w:customStyle="1" w:styleId="DCA1D91E00814B87BB3FF2A124F43E51">
    <w:name w:val="DCA1D91E00814B87BB3FF2A124F43E51"/>
    <w:rsid w:val="002D0648"/>
  </w:style>
  <w:style w:type="paragraph" w:customStyle="1" w:styleId="EEB566E4BB4C4D8BBCEDAD83989683C1">
    <w:name w:val="EEB566E4BB4C4D8BBCEDAD83989683C1"/>
    <w:rsid w:val="002D0648"/>
  </w:style>
  <w:style w:type="paragraph" w:customStyle="1" w:styleId="E5356AD90BA5423A9D0EF21CE462FF63">
    <w:name w:val="E5356AD90BA5423A9D0EF21CE462FF63"/>
    <w:rsid w:val="002D0648"/>
  </w:style>
  <w:style w:type="paragraph" w:customStyle="1" w:styleId="D11572257DB24393A2B6DF352E912DA5">
    <w:name w:val="D11572257DB24393A2B6DF352E912DA5"/>
    <w:rsid w:val="002D0648"/>
  </w:style>
  <w:style w:type="paragraph" w:customStyle="1" w:styleId="F0A844881CBC4F43B0E103E75C7EE62A">
    <w:name w:val="F0A844881CBC4F43B0E103E75C7EE62A"/>
    <w:rsid w:val="002D0648"/>
  </w:style>
  <w:style w:type="paragraph" w:customStyle="1" w:styleId="2074E953BC9445BC8912614231ADC4C9">
    <w:name w:val="2074E953BC9445BC8912614231ADC4C9"/>
    <w:rsid w:val="002D0648"/>
  </w:style>
  <w:style w:type="paragraph" w:customStyle="1" w:styleId="44F7810991814911830002A442689CF5">
    <w:name w:val="44F7810991814911830002A442689CF5"/>
    <w:rsid w:val="002D0648"/>
  </w:style>
  <w:style w:type="paragraph" w:customStyle="1" w:styleId="EE6B8DBF6E1F49789027D8EE368E2AB0">
    <w:name w:val="EE6B8DBF6E1F49789027D8EE368E2AB0"/>
    <w:rsid w:val="002D0648"/>
  </w:style>
  <w:style w:type="paragraph" w:customStyle="1" w:styleId="7E3AAFB880734109B67B608DB4BA4183">
    <w:name w:val="7E3AAFB880734109B67B608DB4BA4183"/>
    <w:rsid w:val="002D0648"/>
  </w:style>
  <w:style w:type="paragraph" w:customStyle="1" w:styleId="8413876C7FEC46A18BF56EBD2E29C68E">
    <w:name w:val="8413876C7FEC46A18BF56EBD2E29C68E"/>
    <w:rsid w:val="002D0648"/>
  </w:style>
  <w:style w:type="paragraph" w:customStyle="1" w:styleId="7FB2667B5D7D440F849FF12932FE6388">
    <w:name w:val="7FB2667B5D7D440F849FF12932FE6388"/>
    <w:rsid w:val="002D0648"/>
  </w:style>
  <w:style w:type="paragraph" w:customStyle="1" w:styleId="05DD674DB261453DAC4AB40131696914">
    <w:name w:val="05DD674DB261453DAC4AB40131696914"/>
    <w:rsid w:val="002D0648"/>
  </w:style>
  <w:style w:type="paragraph" w:customStyle="1" w:styleId="F0F44457741D4359AE9929D189E7FDBF">
    <w:name w:val="F0F44457741D4359AE9929D189E7FDBF"/>
    <w:rsid w:val="002D0648"/>
  </w:style>
  <w:style w:type="paragraph" w:customStyle="1" w:styleId="017F7288B4C94D8FA3BAE909B98A0DD1">
    <w:name w:val="017F7288B4C94D8FA3BAE909B98A0DD1"/>
    <w:rsid w:val="002D0648"/>
  </w:style>
  <w:style w:type="paragraph" w:customStyle="1" w:styleId="C45F97C4EF2648519F81F2FB2C2DD087">
    <w:name w:val="C45F97C4EF2648519F81F2FB2C2DD087"/>
    <w:rsid w:val="002D0648"/>
  </w:style>
  <w:style w:type="paragraph" w:customStyle="1" w:styleId="FAB90918DFB2451AA842408DEDADC945">
    <w:name w:val="FAB90918DFB2451AA842408DEDADC945"/>
    <w:rsid w:val="002D0648"/>
  </w:style>
  <w:style w:type="paragraph" w:customStyle="1" w:styleId="98E1EF8A1E2D45BB8878CAC6B5FCBAED">
    <w:name w:val="98E1EF8A1E2D45BB8878CAC6B5FCBAED"/>
    <w:rsid w:val="002D0648"/>
  </w:style>
  <w:style w:type="paragraph" w:customStyle="1" w:styleId="2B5362D917504DF5949D6F98FBE9F401">
    <w:name w:val="2B5362D917504DF5949D6F98FBE9F401"/>
    <w:rsid w:val="002D0648"/>
  </w:style>
  <w:style w:type="paragraph" w:customStyle="1" w:styleId="CE23FC8225A44614A9BEBA7BD0EA3642">
    <w:name w:val="CE23FC8225A44614A9BEBA7BD0EA3642"/>
    <w:rsid w:val="002D0648"/>
  </w:style>
  <w:style w:type="paragraph" w:customStyle="1" w:styleId="C4E4E05AB07649828576592B9A525B63">
    <w:name w:val="C4E4E05AB07649828576592B9A525B63"/>
    <w:rsid w:val="002D0648"/>
  </w:style>
  <w:style w:type="paragraph" w:customStyle="1" w:styleId="76CB2EA0E6AC4EDF988C002DAC397FA2">
    <w:name w:val="76CB2EA0E6AC4EDF988C002DAC397FA2"/>
    <w:rsid w:val="002D0648"/>
  </w:style>
  <w:style w:type="paragraph" w:customStyle="1" w:styleId="4B7022A92AD447B884AE703544257B4F">
    <w:name w:val="4B7022A92AD447B884AE703544257B4F"/>
    <w:rsid w:val="002D0648"/>
  </w:style>
  <w:style w:type="paragraph" w:customStyle="1" w:styleId="D4FA936DFC024F748F4BA4F97FB7093B">
    <w:name w:val="D4FA936DFC024F748F4BA4F97FB7093B"/>
    <w:rsid w:val="002D0648"/>
  </w:style>
  <w:style w:type="paragraph" w:customStyle="1" w:styleId="902BA73264374B489B86E3C5DBED9F36">
    <w:name w:val="902BA73264374B489B86E3C5DBED9F36"/>
    <w:rsid w:val="002D0648"/>
  </w:style>
  <w:style w:type="paragraph" w:customStyle="1" w:styleId="44CF2542F9424A1587B4AAE4110D7D6A">
    <w:name w:val="44CF2542F9424A1587B4AAE4110D7D6A"/>
    <w:rsid w:val="002D0648"/>
  </w:style>
  <w:style w:type="paragraph" w:customStyle="1" w:styleId="41826C8F9A764D368AD2D3A362122CA2">
    <w:name w:val="41826C8F9A764D368AD2D3A362122CA2"/>
    <w:rsid w:val="002D0648"/>
  </w:style>
  <w:style w:type="paragraph" w:customStyle="1" w:styleId="ABD0A4BF158A474AB816E12380FD5FE2">
    <w:name w:val="ABD0A4BF158A474AB816E12380FD5FE2"/>
    <w:rsid w:val="00F019FB"/>
  </w:style>
  <w:style w:type="paragraph" w:customStyle="1" w:styleId="FCB127FAE6AA43CEAC9934D03BAAC20C">
    <w:name w:val="FCB127FAE6AA43CEAC9934D03BAAC20C"/>
    <w:rsid w:val="00F019FB"/>
  </w:style>
  <w:style w:type="paragraph" w:customStyle="1" w:styleId="4E6A4609BFA24A87B0D277D0E126CD98">
    <w:name w:val="4E6A4609BFA24A87B0D277D0E126CD98"/>
    <w:rsid w:val="00F019FB"/>
  </w:style>
  <w:style w:type="paragraph" w:customStyle="1" w:styleId="FD9749FD8AC24EE2B02615638EABC6E9">
    <w:name w:val="FD9749FD8AC24EE2B02615638EABC6E9"/>
    <w:rsid w:val="00F019FB"/>
  </w:style>
  <w:style w:type="paragraph" w:customStyle="1" w:styleId="968509A19F0740779037EED663DA7CE6">
    <w:name w:val="968509A19F0740779037EED663DA7CE6"/>
    <w:rsid w:val="00F019FB"/>
  </w:style>
  <w:style w:type="paragraph" w:customStyle="1" w:styleId="F376FA5C307E4EC1AA4BCE49CED4E62C">
    <w:name w:val="F376FA5C307E4EC1AA4BCE49CED4E62C"/>
    <w:rsid w:val="00F019FB"/>
  </w:style>
  <w:style w:type="paragraph" w:customStyle="1" w:styleId="64071BB5B1234D25837F33F6AEC4C0AE">
    <w:name w:val="64071BB5B1234D25837F33F6AEC4C0AE"/>
    <w:rsid w:val="00F019FB"/>
  </w:style>
  <w:style w:type="paragraph" w:customStyle="1" w:styleId="E1F3B06FF71A4A4F8FD6B7A66AF6BDA6">
    <w:name w:val="E1F3B06FF71A4A4F8FD6B7A66AF6BDA6"/>
    <w:rsid w:val="00F019FB"/>
  </w:style>
  <w:style w:type="paragraph" w:customStyle="1" w:styleId="518BCB43EAD74067B5D2B653CBD74FD6">
    <w:name w:val="518BCB43EAD74067B5D2B653CBD74FD6"/>
    <w:rsid w:val="00F019FB"/>
  </w:style>
  <w:style w:type="paragraph" w:customStyle="1" w:styleId="47E9438D8F064195A7AF7E61E0A3A41D">
    <w:name w:val="47E9438D8F064195A7AF7E61E0A3A41D"/>
    <w:rsid w:val="00F019FB"/>
  </w:style>
  <w:style w:type="paragraph" w:customStyle="1" w:styleId="5BC006FFDFEB4EE78357862DA57CF8E2">
    <w:name w:val="5BC006FFDFEB4EE78357862DA57CF8E2"/>
    <w:rsid w:val="00F019FB"/>
  </w:style>
  <w:style w:type="paragraph" w:customStyle="1" w:styleId="B83121C42210454F8C4FE837E8BAE51B">
    <w:name w:val="B83121C42210454F8C4FE837E8BAE51B"/>
    <w:rsid w:val="00F019FB"/>
  </w:style>
  <w:style w:type="paragraph" w:customStyle="1" w:styleId="3D2650AD1D5F4540B0B96955687E1693">
    <w:name w:val="3D2650AD1D5F4540B0B96955687E1693"/>
    <w:rsid w:val="00F019FB"/>
  </w:style>
  <w:style w:type="paragraph" w:customStyle="1" w:styleId="BCA9D6E23A8D4750ACD9DD15C74457E9">
    <w:name w:val="BCA9D6E23A8D4750ACD9DD15C74457E9"/>
    <w:rsid w:val="00F019FB"/>
  </w:style>
  <w:style w:type="paragraph" w:customStyle="1" w:styleId="143F1B880F1E41F78EF9E1862EBFB43B">
    <w:name w:val="143F1B880F1E41F78EF9E1862EBFB43B"/>
    <w:rsid w:val="00F019FB"/>
  </w:style>
  <w:style w:type="paragraph" w:customStyle="1" w:styleId="09E15ED938E645A1964237D62EFB19B9">
    <w:name w:val="09E15ED938E645A1964237D62EFB19B9"/>
    <w:rsid w:val="00F019FB"/>
  </w:style>
  <w:style w:type="paragraph" w:customStyle="1" w:styleId="C34CE61E4045454A88805BB677177271">
    <w:name w:val="C34CE61E4045454A88805BB677177271"/>
    <w:rsid w:val="00F019FB"/>
  </w:style>
  <w:style w:type="paragraph" w:customStyle="1" w:styleId="89142169F7554A81B9BFA689B02759F7">
    <w:name w:val="89142169F7554A81B9BFA689B02759F7"/>
    <w:rsid w:val="00F019FB"/>
  </w:style>
  <w:style w:type="paragraph" w:customStyle="1" w:styleId="3FBFBD36042D4751974461C359954F62">
    <w:name w:val="3FBFBD36042D4751974461C359954F62"/>
    <w:rsid w:val="00F019FB"/>
  </w:style>
  <w:style w:type="paragraph" w:customStyle="1" w:styleId="EE86EFC6FDE2480A9CF17D284933C265">
    <w:name w:val="EE86EFC6FDE2480A9CF17D284933C265"/>
    <w:rsid w:val="00F019FB"/>
  </w:style>
  <w:style w:type="paragraph" w:customStyle="1" w:styleId="C8BDE9F77FA7493B9A12332A777D8406">
    <w:name w:val="C8BDE9F77FA7493B9A12332A777D8406"/>
    <w:rsid w:val="00F019FB"/>
  </w:style>
  <w:style w:type="paragraph" w:customStyle="1" w:styleId="05A2D8AF91134483AE1EFA7850A0639C">
    <w:name w:val="05A2D8AF91134483AE1EFA7850A0639C"/>
    <w:rsid w:val="00F019FB"/>
  </w:style>
  <w:style w:type="paragraph" w:customStyle="1" w:styleId="97E910F00E7C4285A3DA785D4160AA18">
    <w:name w:val="97E910F00E7C4285A3DA785D4160AA18"/>
    <w:rsid w:val="00F019FB"/>
  </w:style>
  <w:style w:type="paragraph" w:customStyle="1" w:styleId="E5D8486250C540F2B8ECE3A907426BD9">
    <w:name w:val="E5D8486250C540F2B8ECE3A907426BD9"/>
    <w:rsid w:val="00F019FB"/>
  </w:style>
  <w:style w:type="paragraph" w:customStyle="1" w:styleId="445A354C413D4CFBA718B0ACA2C6EA57">
    <w:name w:val="445A354C413D4CFBA718B0ACA2C6EA57"/>
    <w:rsid w:val="00F019FB"/>
  </w:style>
  <w:style w:type="paragraph" w:customStyle="1" w:styleId="288C9B6810FF4E07A0B3393A2E07BA4E">
    <w:name w:val="288C9B6810FF4E07A0B3393A2E07BA4E"/>
    <w:rsid w:val="00F019FB"/>
  </w:style>
  <w:style w:type="paragraph" w:customStyle="1" w:styleId="46B2764BD61D4813BB171C87553E8C5F">
    <w:name w:val="46B2764BD61D4813BB171C87553E8C5F"/>
    <w:rsid w:val="00F019FB"/>
  </w:style>
  <w:style w:type="paragraph" w:customStyle="1" w:styleId="39658239C56C41ABA4F8BE259270F98C">
    <w:name w:val="39658239C56C41ABA4F8BE259270F98C"/>
    <w:rsid w:val="00F019FB"/>
  </w:style>
  <w:style w:type="paragraph" w:customStyle="1" w:styleId="C7DF6BF8EE1C46A1840493BA552C6154">
    <w:name w:val="C7DF6BF8EE1C46A1840493BA552C6154"/>
    <w:rsid w:val="00F019FB"/>
  </w:style>
  <w:style w:type="paragraph" w:customStyle="1" w:styleId="1CC50130411F4BE3AD5F85D63E727929">
    <w:name w:val="1CC50130411F4BE3AD5F85D63E727929"/>
    <w:rsid w:val="00C715AC"/>
  </w:style>
  <w:style w:type="paragraph" w:customStyle="1" w:styleId="334785AA15E145FABE8F9B98107829FF">
    <w:name w:val="334785AA15E145FABE8F9B98107829FF"/>
    <w:rsid w:val="00C715AC"/>
  </w:style>
  <w:style w:type="paragraph" w:customStyle="1" w:styleId="F5225615389347FD8AB8C1EB37C90AE1">
    <w:name w:val="F5225615389347FD8AB8C1EB37C90AE1"/>
    <w:rsid w:val="00C715AC"/>
  </w:style>
  <w:style w:type="paragraph" w:customStyle="1" w:styleId="10EB1F8F324047EDBD8EEEA4820302E1">
    <w:name w:val="10EB1F8F324047EDBD8EEEA4820302E1"/>
    <w:rsid w:val="00C715AC"/>
  </w:style>
  <w:style w:type="paragraph" w:customStyle="1" w:styleId="26393CAC1646495AB7394FCB6F2D510D">
    <w:name w:val="26393CAC1646495AB7394FCB6F2D510D"/>
    <w:rsid w:val="00C715AC"/>
  </w:style>
  <w:style w:type="paragraph" w:customStyle="1" w:styleId="7B2C63E6FB474FF18CCDC9F07E79BB34">
    <w:name w:val="7B2C63E6FB474FF18CCDC9F07E79BB34"/>
    <w:rsid w:val="00C715AC"/>
  </w:style>
  <w:style w:type="paragraph" w:customStyle="1" w:styleId="4B37EA531D314C56B8F8FE8465EABA21">
    <w:name w:val="4B37EA531D314C56B8F8FE8465EABA21"/>
    <w:rsid w:val="00C715AC"/>
  </w:style>
  <w:style w:type="paragraph" w:customStyle="1" w:styleId="EB5DF353AC1C4109A644199784ADA1F4">
    <w:name w:val="EB5DF353AC1C4109A644199784ADA1F4"/>
    <w:rsid w:val="00C715AC"/>
  </w:style>
  <w:style w:type="paragraph" w:customStyle="1" w:styleId="8C6792CF58A1485DBCA4FEB62BBE7B4E">
    <w:name w:val="8C6792CF58A1485DBCA4FEB62BBE7B4E"/>
    <w:rsid w:val="00C715AC"/>
  </w:style>
  <w:style w:type="paragraph" w:customStyle="1" w:styleId="2B56D8BCDBEB4F30A5709212E02F37F4">
    <w:name w:val="2B56D8BCDBEB4F30A5709212E02F37F4"/>
    <w:rsid w:val="00C715AC"/>
  </w:style>
  <w:style w:type="paragraph" w:customStyle="1" w:styleId="76474B029085416EBD7EC4E1A30C1769">
    <w:name w:val="76474B029085416EBD7EC4E1A30C1769"/>
    <w:rsid w:val="00C715AC"/>
  </w:style>
  <w:style w:type="paragraph" w:customStyle="1" w:styleId="8B63028AC0AC4324BEC2A9EDAD917E4F">
    <w:name w:val="8B63028AC0AC4324BEC2A9EDAD917E4F"/>
    <w:rsid w:val="00C715AC"/>
  </w:style>
  <w:style w:type="paragraph" w:customStyle="1" w:styleId="2B8414D7E1124A0D9BA90878D8889E13">
    <w:name w:val="2B8414D7E1124A0D9BA90878D8889E13"/>
    <w:rsid w:val="00C715AC"/>
  </w:style>
  <w:style w:type="paragraph" w:customStyle="1" w:styleId="3BF63CE51CE74C02B45FF0BDF01CF77E">
    <w:name w:val="3BF63CE51CE74C02B45FF0BDF01CF77E"/>
    <w:rsid w:val="00C715AC"/>
  </w:style>
  <w:style w:type="paragraph" w:customStyle="1" w:styleId="B6EAD1A92E6046CF80DAD5D156F11D77">
    <w:name w:val="B6EAD1A92E6046CF80DAD5D156F11D77"/>
    <w:rsid w:val="00C715AC"/>
  </w:style>
  <w:style w:type="paragraph" w:customStyle="1" w:styleId="4EFC97FBD0DB4E449A8245C87522E695">
    <w:name w:val="4EFC97FBD0DB4E449A8245C87522E695"/>
    <w:rsid w:val="00C715AC"/>
  </w:style>
  <w:style w:type="paragraph" w:customStyle="1" w:styleId="6F3D7D3EB85E452CBDD39D2AFB880D9C">
    <w:name w:val="6F3D7D3EB85E452CBDD39D2AFB880D9C"/>
    <w:rsid w:val="00C715AC"/>
  </w:style>
  <w:style w:type="paragraph" w:customStyle="1" w:styleId="0F886C17795F4BDE9694A90982ECBCEF">
    <w:name w:val="0F886C17795F4BDE9694A90982ECBCEF"/>
    <w:rsid w:val="00C715AC"/>
  </w:style>
  <w:style w:type="paragraph" w:customStyle="1" w:styleId="B603B5151F7A4DE68618908B26BB785F">
    <w:name w:val="B603B5151F7A4DE68618908B26BB785F"/>
    <w:rsid w:val="00C715AC"/>
  </w:style>
  <w:style w:type="paragraph" w:customStyle="1" w:styleId="3073F25B757B49F0A93ECA0D85DD315D">
    <w:name w:val="3073F25B757B49F0A93ECA0D85DD315D"/>
    <w:rsid w:val="00C715AC"/>
  </w:style>
  <w:style w:type="paragraph" w:customStyle="1" w:styleId="EC979D83DA324D2992C6D7976B53867A">
    <w:name w:val="EC979D83DA324D2992C6D7976B53867A"/>
    <w:rsid w:val="00C715AC"/>
  </w:style>
  <w:style w:type="paragraph" w:customStyle="1" w:styleId="C6ED9FC715334B4285B4879384A635EF">
    <w:name w:val="C6ED9FC715334B4285B4879384A635EF"/>
    <w:rsid w:val="00C715AC"/>
  </w:style>
  <w:style w:type="paragraph" w:customStyle="1" w:styleId="0B8E55D8A9D74E2991917E88EF2CDF04">
    <w:name w:val="0B8E55D8A9D74E2991917E88EF2CDF04"/>
    <w:rsid w:val="00C715AC"/>
  </w:style>
  <w:style w:type="paragraph" w:customStyle="1" w:styleId="C1CAA4AD3D374716B067B124D77AD9AD">
    <w:name w:val="C1CAA4AD3D374716B067B124D77AD9AD"/>
    <w:rsid w:val="00C715AC"/>
  </w:style>
  <w:style w:type="paragraph" w:customStyle="1" w:styleId="8A664FD8000841ED962CE6C84A7BC547">
    <w:name w:val="8A664FD8000841ED962CE6C84A7BC547"/>
    <w:rsid w:val="00C715AC"/>
  </w:style>
  <w:style w:type="paragraph" w:customStyle="1" w:styleId="EE25BA6000364517B99829A043039DFA">
    <w:name w:val="EE25BA6000364517B99829A043039DFA"/>
    <w:rsid w:val="00C715AC"/>
  </w:style>
  <w:style w:type="paragraph" w:customStyle="1" w:styleId="4B6324561AA54002A0A10099D3358B15">
    <w:name w:val="4B6324561AA54002A0A10099D3358B15"/>
    <w:rsid w:val="00C715AC"/>
  </w:style>
  <w:style w:type="paragraph" w:customStyle="1" w:styleId="EDBA59949DC446E6AC3BE03679DD5784">
    <w:name w:val="EDBA59949DC446E6AC3BE03679DD5784"/>
    <w:rsid w:val="00C715AC"/>
  </w:style>
  <w:style w:type="paragraph" w:customStyle="1" w:styleId="69F2DB3064354C078B3592B724FA448A">
    <w:name w:val="69F2DB3064354C078B3592B724FA448A"/>
    <w:rsid w:val="00C715AC"/>
  </w:style>
  <w:style w:type="paragraph" w:customStyle="1" w:styleId="F4714342E01443C48D8A71CCFAAE2245">
    <w:name w:val="F4714342E01443C48D8A71CCFAAE2245"/>
    <w:rsid w:val="00C715AC"/>
  </w:style>
  <w:style w:type="paragraph" w:customStyle="1" w:styleId="919D8ABF147D44B5A200F1CD81FE2E25">
    <w:name w:val="919D8ABF147D44B5A200F1CD81FE2E25"/>
    <w:rsid w:val="00C715AC"/>
  </w:style>
  <w:style w:type="paragraph" w:customStyle="1" w:styleId="57F6812331904E92B3A90C142ED475EC">
    <w:name w:val="57F6812331904E92B3A90C142ED475EC"/>
    <w:rsid w:val="00C715AC"/>
  </w:style>
  <w:style w:type="paragraph" w:customStyle="1" w:styleId="F4A60066DD02465BB52BDCD9DA5F71D1">
    <w:name w:val="F4A60066DD02465BB52BDCD9DA5F71D1"/>
    <w:rsid w:val="00C715AC"/>
  </w:style>
  <w:style w:type="paragraph" w:customStyle="1" w:styleId="74928C41E9D749C98ED932DE27ECAC42">
    <w:name w:val="74928C41E9D749C98ED932DE27ECAC42"/>
    <w:rsid w:val="00C715AC"/>
  </w:style>
  <w:style w:type="paragraph" w:customStyle="1" w:styleId="C3C19FFC14874688B068E2C8567742FB">
    <w:name w:val="C3C19FFC14874688B068E2C8567742FB"/>
    <w:rsid w:val="00C715AC"/>
  </w:style>
  <w:style w:type="paragraph" w:customStyle="1" w:styleId="331A563FE6414D539EAEC186F1B59694">
    <w:name w:val="331A563FE6414D539EAEC186F1B59694"/>
    <w:rsid w:val="00C715AC"/>
  </w:style>
  <w:style w:type="paragraph" w:customStyle="1" w:styleId="4EC2C210B4854457AD0FD72CD9CDFDCC">
    <w:name w:val="4EC2C210B4854457AD0FD72CD9CDFDCC"/>
    <w:rsid w:val="00C715AC"/>
  </w:style>
  <w:style w:type="paragraph" w:customStyle="1" w:styleId="AABA79D4FB17441DB756C8E1F149069F">
    <w:name w:val="AABA79D4FB17441DB756C8E1F149069F"/>
    <w:rsid w:val="00C715AC"/>
  </w:style>
  <w:style w:type="paragraph" w:customStyle="1" w:styleId="576447AEC5094378B7D4F19B661DCD36">
    <w:name w:val="576447AEC5094378B7D4F19B661DCD36"/>
    <w:rsid w:val="00C715AC"/>
  </w:style>
  <w:style w:type="paragraph" w:customStyle="1" w:styleId="7F84FF2625CD454AAC5A766F4A10F106">
    <w:name w:val="7F84FF2625CD454AAC5A766F4A10F106"/>
    <w:rsid w:val="00C715AC"/>
  </w:style>
  <w:style w:type="paragraph" w:customStyle="1" w:styleId="51D50A26397545708FB4554F550E3558">
    <w:name w:val="51D50A26397545708FB4554F550E3558"/>
    <w:rsid w:val="00C715AC"/>
  </w:style>
  <w:style w:type="paragraph" w:customStyle="1" w:styleId="85CA629EC99943B0AED15B6AC2D92B55">
    <w:name w:val="85CA629EC99943B0AED15B6AC2D92B55"/>
    <w:rsid w:val="00C715AC"/>
  </w:style>
  <w:style w:type="paragraph" w:customStyle="1" w:styleId="F41F6BE6C20C4D77B685452AE8067824">
    <w:name w:val="F41F6BE6C20C4D77B685452AE8067824"/>
    <w:rsid w:val="00C715AC"/>
  </w:style>
  <w:style w:type="paragraph" w:customStyle="1" w:styleId="AD14F5E0368E4E56A3CEE1D52A0221F3">
    <w:name w:val="AD14F5E0368E4E56A3CEE1D52A0221F3"/>
    <w:rsid w:val="00C715AC"/>
  </w:style>
  <w:style w:type="paragraph" w:customStyle="1" w:styleId="513CA595D8954174BB5A7B5C378367B6">
    <w:name w:val="513CA595D8954174BB5A7B5C378367B6"/>
    <w:rsid w:val="00C715AC"/>
  </w:style>
  <w:style w:type="paragraph" w:customStyle="1" w:styleId="031A9DE6004B478F8D30E20DECD7C6B7">
    <w:name w:val="031A9DE6004B478F8D30E20DECD7C6B7"/>
    <w:rsid w:val="00C715AC"/>
  </w:style>
  <w:style w:type="paragraph" w:customStyle="1" w:styleId="BD6B42A0D7B4488796E6B46D132D03BD">
    <w:name w:val="BD6B42A0D7B4488796E6B46D132D03BD"/>
    <w:rsid w:val="00C715AC"/>
  </w:style>
  <w:style w:type="paragraph" w:customStyle="1" w:styleId="B5450FB64D19444FB5B806D2343B6DEB">
    <w:name w:val="B5450FB64D19444FB5B806D2343B6DEB"/>
    <w:rsid w:val="00C715AC"/>
  </w:style>
  <w:style w:type="paragraph" w:customStyle="1" w:styleId="90CED13D9FDB40BC8ABB962D0AE52082">
    <w:name w:val="90CED13D9FDB40BC8ABB962D0AE52082"/>
    <w:rsid w:val="00C715AC"/>
  </w:style>
  <w:style w:type="paragraph" w:customStyle="1" w:styleId="BA6726D78F6E4038A9F012AEDFC6D7CF">
    <w:name w:val="BA6726D78F6E4038A9F012AEDFC6D7CF"/>
    <w:rsid w:val="00C715AC"/>
  </w:style>
  <w:style w:type="paragraph" w:customStyle="1" w:styleId="66D3BB3F6BD242198B2748ABC85BA1C4">
    <w:name w:val="66D3BB3F6BD242198B2748ABC85BA1C4"/>
    <w:rsid w:val="00C715AC"/>
  </w:style>
  <w:style w:type="paragraph" w:customStyle="1" w:styleId="B8322E1656364FC580F179750574FDD0">
    <w:name w:val="B8322E1656364FC580F179750574FDD0"/>
    <w:rsid w:val="00C715AC"/>
  </w:style>
  <w:style w:type="paragraph" w:customStyle="1" w:styleId="8FD79D7D56244CCEAD431E6880FEF472">
    <w:name w:val="8FD79D7D56244CCEAD431E6880FEF472"/>
    <w:rsid w:val="00C715AC"/>
  </w:style>
  <w:style w:type="paragraph" w:customStyle="1" w:styleId="F08696E327B9410C8195FFA54958892D">
    <w:name w:val="F08696E327B9410C8195FFA54958892D"/>
    <w:rsid w:val="00C715AC"/>
  </w:style>
  <w:style w:type="paragraph" w:customStyle="1" w:styleId="EE3DB83AF8E04C91837297F493721707">
    <w:name w:val="EE3DB83AF8E04C91837297F493721707"/>
    <w:rsid w:val="00C715AC"/>
  </w:style>
  <w:style w:type="paragraph" w:customStyle="1" w:styleId="E2D7C0D5A9F8472182FBFA361219A5D0">
    <w:name w:val="E2D7C0D5A9F8472182FBFA361219A5D0"/>
    <w:rsid w:val="00C715AC"/>
  </w:style>
  <w:style w:type="paragraph" w:customStyle="1" w:styleId="25872C3066084D319001D25418EAC78E">
    <w:name w:val="25872C3066084D319001D25418EAC78E"/>
    <w:rsid w:val="00C715AC"/>
  </w:style>
  <w:style w:type="paragraph" w:customStyle="1" w:styleId="3EE3EAF0373841DCA581911F7E7E94D1">
    <w:name w:val="3EE3EAF0373841DCA581911F7E7E94D1"/>
    <w:rsid w:val="00C715AC"/>
  </w:style>
  <w:style w:type="paragraph" w:customStyle="1" w:styleId="2764E95F871F450F8164BAAB05B5F799">
    <w:name w:val="2764E95F871F450F8164BAAB05B5F799"/>
    <w:rsid w:val="00C715AC"/>
  </w:style>
  <w:style w:type="paragraph" w:customStyle="1" w:styleId="5626FDE47A9D433E9A2C463278E7588A">
    <w:name w:val="5626FDE47A9D433E9A2C463278E7588A"/>
    <w:rsid w:val="00C715AC"/>
  </w:style>
  <w:style w:type="paragraph" w:customStyle="1" w:styleId="709C8508AB0E4D1F8D23F340BD90448E">
    <w:name w:val="709C8508AB0E4D1F8D23F340BD90448E"/>
    <w:rsid w:val="00C715AC"/>
  </w:style>
  <w:style w:type="paragraph" w:customStyle="1" w:styleId="B10E7F7A97E348469A2B774645573555">
    <w:name w:val="B10E7F7A97E348469A2B774645573555"/>
    <w:rsid w:val="00C715AC"/>
  </w:style>
  <w:style w:type="paragraph" w:customStyle="1" w:styleId="6675ACCD5B3B4513A819A00F8450C2EA">
    <w:name w:val="6675ACCD5B3B4513A819A00F8450C2EA"/>
    <w:rsid w:val="00C715AC"/>
  </w:style>
  <w:style w:type="paragraph" w:customStyle="1" w:styleId="3B48CFE82184447482CBC533B7A94150">
    <w:name w:val="3B48CFE82184447482CBC533B7A94150"/>
    <w:rsid w:val="00C715AC"/>
  </w:style>
  <w:style w:type="paragraph" w:customStyle="1" w:styleId="ECC5E50FEF054886A1BCED302259D5BD">
    <w:name w:val="ECC5E50FEF054886A1BCED302259D5BD"/>
    <w:rsid w:val="00C715AC"/>
  </w:style>
  <w:style w:type="paragraph" w:customStyle="1" w:styleId="ED4DD0062D4B41B6AE1A3503D6B30E27">
    <w:name w:val="ED4DD0062D4B41B6AE1A3503D6B30E27"/>
    <w:rsid w:val="00C715AC"/>
  </w:style>
  <w:style w:type="paragraph" w:customStyle="1" w:styleId="E118F98B664B4041B33AFE194D27BF5E">
    <w:name w:val="E118F98B664B4041B33AFE194D27BF5E"/>
    <w:rsid w:val="00C715AC"/>
  </w:style>
  <w:style w:type="paragraph" w:customStyle="1" w:styleId="74B157F5F3E2450B82459D6E0FB35E22">
    <w:name w:val="74B157F5F3E2450B82459D6E0FB35E22"/>
    <w:rsid w:val="00C715AC"/>
  </w:style>
  <w:style w:type="paragraph" w:customStyle="1" w:styleId="E9FB7C51117A46EBBDF9A7F06E5193E9">
    <w:name w:val="E9FB7C51117A46EBBDF9A7F06E5193E9"/>
    <w:rsid w:val="00C715AC"/>
  </w:style>
  <w:style w:type="paragraph" w:customStyle="1" w:styleId="142F7F7F677B4B7186C7091A6B9BD91F">
    <w:name w:val="142F7F7F677B4B7186C7091A6B9BD91F"/>
    <w:rsid w:val="00C715AC"/>
  </w:style>
  <w:style w:type="paragraph" w:customStyle="1" w:styleId="B5EB8742EF8045EB958619695E301F6D">
    <w:name w:val="B5EB8742EF8045EB958619695E301F6D"/>
    <w:rsid w:val="00C715AC"/>
  </w:style>
  <w:style w:type="paragraph" w:customStyle="1" w:styleId="7E4878656C1145CD939491F386773476">
    <w:name w:val="7E4878656C1145CD939491F386773476"/>
    <w:rsid w:val="00C715AC"/>
  </w:style>
  <w:style w:type="paragraph" w:customStyle="1" w:styleId="EDE5591F431B4AA88B78D6FCD3CC6B6E">
    <w:name w:val="EDE5591F431B4AA88B78D6FCD3CC6B6E"/>
    <w:rsid w:val="00C715AC"/>
  </w:style>
  <w:style w:type="paragraph" w:customStyle="1" w:styleId="495760F825724FF7B6520370D2B735DC">
    <w:name w:val="495760F825724FF7B6520370D2B735DC"/>
    <w:rsid w:val="00C715AC"/>
  </w:style>
  <w:style w:type="paragraph" w:customStyle="1" w:styleId="1645C1ECB92046968064816B00B7168F">
    <w:name w:val="1645C1ECB92046968064816B00B7168F"/>
    <w:rsid w:val="00C715AC"/>
  </w:style>
  <w:style w:type="paragraph" w:customStyle="1" w:styleId="64D6B2FB2ABF4947B0EF312FBD159D08">
    <w:name w:val="64D6B2FB2ABF4947B0EF312FBD159D08"/>
    <w:rsid w:val="00C715AC"/>
  </w:style>
  <w:style w:type="paragraph" w:customStyle="1" w:styleId="68FFE99762F04BAEAE3E879D342A82B8">
    <w:name w:val="68FFE99762F04BAEAE3E879D342A82B8"/>
    <w:rsid w:val="00C715AC"/>
  </w:style>
  <w:style w:type="paragraph" w:customStyle="1" w:styleId="76A3998252634EEB899F7E53EE9E586F">
    <w:name w:val="76A3998252634EEB899F7E53EE9E586F"/>
    <w:rsid w:val="00C715AC"/>
  </w:style>
  <w:style w:type="paragraph" w:customStyle="1" w:styleId="3693E0EB587C469F8E991BE1490CF374">
    <w:name w:val="3693E0EB587C469F8E991BE1490CF374"/>
    <w:rsid w:val="00C715AC"/>
  </w:style>
  <w:style w:type="paragraph" w:customStyle="1" w:styleId="36D52B6C4C5740E694B5AACD4A296DF5">
    <w:name w:val="36D52B6C4C5740E694B5AACD4A296DF5"/>
    <w:rsid w:val="00C715AC"/>
  </w:style>
  <w:style w:type="paragraph" w:customStyle="1" w:styleId="C1CD79E75FBC481595E7F2154F8C4F11">
    <w:name w:val="C1CD79E75FBC481595E7F2154F8C4F11"/>
    <w:rsid w:val="00C715AC"/>
  </w:style>
  <w:style w:type="paragraph" w:customStyle="1" w:styleId="A4DA2458184A4D2280016D5070558538">
    <w:name w:val="A4DA2458184A4D2280016D5070558538"/>
    <w:rsid w:val="00C715AC"/>
  </w:style>
  <w:style w:type="paragraph" w:customStyle="1" w:styleId="2066C64219C94439B489B89F84CE1C9E">
    <w:name w:val="2066C64219C94439B489B89F84CE1C9E"/>
    <w:rsid w:val="00C715AC"/>
  </w:style>
  <w:style w:type="paragraph" w:customStyle="1" w:styleId="961FACD3AE55453491F5E26D95821C53">
    <w:name w:val="961FACD3AE55453491F5E26D95821C53"/>
    <w:rsid w:val="00C715AC"/>
  </w:style>
  <w:style w:type="paragraph" w:customStyle="1" w:styleId="5F84F6124EBD4E8F8545871FD18E67F6">
    <w:name w:val="5F84F6124EBD4E8F8545871FD18E67F6"/>
    <w:rsid w:val="00C715AC"/>
  </w:style>
  <w:style w:type="paragraph" w:customStyle="1" w:styleId="4ABA4A47858E43CEB89A55EF7E132133">
    <w:name w:val="4ABA4A47858E43CEB89A55EF7E132133"/>
    <w:rsid w:val="00C715AC"/>
  </w:style>
  <w:style w:type="paragraph" w:customStyle="1" w:styleId="2190770CFCE44B7399DCCD607EA9BCBF">
    <w:name w:val="2190770CFCE44B7399DCCD607EA9BCBF"/>
    <w:rsid w:val="00C715AC"/>
  </w:style>
  <w:style w:type="paragraph" w:customStyle="1" w:styleId="2CBFAF82946A459BA285741A06692CED">
    <w:name w:val="2CBFAF82946A459BA285741A06692CED"/>
    <w:rsid w:val="00C715AC"/>
  </w:style>
  <w:style w:type="paragraph" w:customStyle="1" w:styleId="7D48914D7F3F4AC0B188FE61CB5AFF10">
    <w:name w:val="7D48914D7F3F4AC0B188FE61CB5AFF10"/>
    <w:rsid w:val="00C715AC"/>
  </w:style>
  <w:style w:type="paragraph" w:customStyle="1" w:styleId="49759A024DB040AEB36B4C8A125244A2">
    <w:name w:val="49759A024DB040AEB36B4C8A125244A2"/>
    <w:rsid w:val="00C715AC"/>
  </w:style>
  <w:style w:type="paragraph" w:customStyle="1" w:styleId="DC70385A26CF48B4B93419DD76F33BEE">
    <w:name w:val="DC70385A26CF48B4B93419DD76F33BEE"/>
    <w:rsid w:val="00C715AC"/>
  </w:style>
  <w:style w:type="paragraph" w:customStyle="1" w:styleId="C0ABA680882642828B1C4790ED2BC343">
    <w:name w:val="C0ABA680882642828B1C4790ED2BC343"/>
    <w:rsid w:val="00C715AC"/>
  </w:style>
  <w:style w:type="paragraph" w:customStyle="1" w:styleId="01FB4CF3B3274EE2977A7A47AE190AF0">
    <w:name w:val="01FB4CF3B3274EE2977A7A47AE190AF0"/>
    <w:rsid w:val="00C715AC"/>
  </w:style>
  <w:style w:type="paragraph" w:customStyle="1" w:styleId="2EA323664D3D403FA55C73C1FB994EAC">
    <w:name w:val="2EA323664D3D403FA55C73C1FB994EAC"/>
    <w:rsid w:val="00C715AC"/>
  </w:style>
  <w:style w:type="paragraph" w:customStyle="1" w:styleId="DA13E3240B5C4C7C94F0FFA54292301D">
    <w:name w:val="DA13E3240B5C4C7C94F0FFA54292301D"/>
    <w:rsid w:val="00C715AC"/>
  </w:style>
  <w:style w:type="paragraph" w:customStyle="1" w:styleId="577398702C26412685E6EE1D66F7A6E7">
    <w:name w:val="577398702C26412685E6EE1D66F7A6E7"/>
    <w:rsid w:val="00C715AC"/>
  </w:style>
  <w:style w:type="paragraph" w:customStyle="1" w:styleId="AB273ED3FF1F479087EED8DA1E147BD1">
    <w:name w:val="AB273ED3FF1F479087EED8DA1E147BD1"/>
    <w:rsid w:val="00C715AC"/>
  </w:style>
  <w:style w:type="paragraph" w:customStyle="1" w:styleId="7BCDFE71C9014369AEE98EF84DCC4DBD">
    <w:name w:val="7BCDFE71C9014369AEE98EF84DCC4DBD"/>
    <w:rsid w:val="00C715AC"/>
  </w:style>
  <w:style w:type="paragraph" w:customStyle="1" w:styleId="A34DE4BF9C4547ECBBDB7BFA96C2E476">
    <w:name w:val="A34DE4BF9C4547ECBBDB7BFA96C2E476"/>
    <w:rsid w:val="00C715AC"/>
  </w:style>
  <w:style w:type="paragraph" w:customStyle="1" w:styleId="8A11CF1EEDAC4EA097FDFD33A1F3820C">
    <w:name w:val="8A11CF1EEDAC4EA097FDFD33A1F3820C"/>
    <w:rsid w:val="00C715AC"/>
  </w:style>
  <w:style w:type="paragraph" w:customStyle="1" w:styleId="5912C8AD15A7450A9E73A2E1FBA6548D">
    <w:name w:val="5912C8AD15A7450A9E73A2E1FBA6548D"/>
    <w:rsid w:val="00C715AC"/>
  </w:style>
  <w:style w:type="paragraph" w:customStyle="1" w:styleId="BDBF4F2309F24AA896AE77A171D7E9D3">
    <w:name w:val="BDBF4F2309F24AA896AE77A171D7E9D3"/>
    <w:rsid w:val="00C715AC"/>
  </w:style>
  <w:style w:type="paragraph" w:customStyle="1" w:styleId="DA062B8CB4DE4ACCB88C5336FB992066">
    <w:name w:val="DA062B8CB4DE4ACCB88C5336FB992066"/>
    <w:rsid w:val="00C715AC"/>
  </w:style>
  <w:style w:type="paragraph" w:customStyle="1" w:styleId="0D59748F519044C08B24538FA549C172">
    <w:name w:val="0D59748F519044C08B24538FA549C172"/>
    <w:rsid w:val="00C715AC"/>
  </w:style>
  <w:style w:type="paragraph" w:customStyle="1" w:styleId="32BC8F415AC44588A061ED3A1E9FCDD3">
    <w:name w:val="32BC8F415AC44588A061ED3A1E9FCDD3"/>
    <w:rsid w:val="00C715AC"/>
  </w:style>
  <w:style w:type="paragraph" w:customStyle="1" w:styleId="BE74C6CFCD494DACA3A7F18BEE11121D">
    <w:name w:val="BE74C6CFCD494DACA3A7F18BEE11121D"/>
    <w:rsid w:val="00C715AC"/>
  </w:style>
  <w:style w:type="paragraph" w:customStyle="1" w:styleId="768B08EEA8CB48469C6DCC5FA6BE40B3">
    <w:name w:val="768B08EEA8CB48469C6DCC5FA6BE40B3"/>
    <w:rsid w:val="00C715AC"/>
  </w:style>
  <w:style w:type="paragraph" w:customStyle="1" w:styleId="190BD7DBBD80417599C0EADA16793800">
    <w:name w:val="190BD7DBBD80417599C0EADA16793800"/>
    <w:rsid w:val="00C715AC"/>
  </w:style>
  <w:style w:type="paragraph" w:customStyle="1" w:styleId="0018B69DFA50427B854146D20D21FCF4">
    <w:name w:val="0018B69DFA50427B854146D20D21FCF4"/>
    <w:rsid w:val="00C715AC"/>
  </w:style>
  <w:style w:type="paragraph" w:customStyle="1" w:styleId="2D968E622CDF4512B59C4544A5351D73">
    <w:name w:val="2D968E622CDF4512B59C4544A5351D73"/>
    <w:rsid w:val="00C715AC"/>
  </w:style>
  <w:style w:type="paragraph" w:customStyle="1" w:styleId="829BAC1C552F4B33A09FC72F33590111">
    <w:name w:val="829BAC1C552F4B33A09FC72F33590111"/>
    <w:rsid w:val="00C715AC"/>
  </w:style>
  <w:style w:type="paragraph" w:customStyle="1" w:styleId="D8FAB5554A9446B2A0D525355561B13C">
    <w:name w:val="D8FAB5554A9446B2A0D525355561B13C"/>
    <w:rsid w:val="00C715AC"/>
  </w:style>
  <w:style w:type="paragraph" w:customStyle="1" w:styleId="23BB2C7767CF415E8B1247ED364F397C">
    <w:name w:val="23BB2C7767CF415E8B1247ED364F397C"/>
    <w:rsid w:val="00C715AC"/>
  </w:style>
  <w:style w:type="paragraph" w:customStyle="1" w:styleId="2504701D73604C7A973EBB02565EB0B5">
    <w:name w:val="2504701D73604C7A973EBB02565EB0B5"/>
    <w:rsid w:val="00C715AC"/>
  </w:style>
  <w:style w:type="paragraph" w:customStyle="1" w:styleId="9AE3FB4D8A4C4B87A8F98C3BFA8119E1">
    <w:name w:val="9AE3FB4D8A4C4B87A8F98C3BFA8119E1"/>
    <w:rsid w:val="00C715AC"/>
  </w:style>
  <w:style w:type="paragraph" w:customStyle="1" w:styleId="F32224C680F44A26AC4404E12517C9FB">
    <w:name w:val="F32224C680F44A26AC4404E12517C9FB"/>
    <w:rsid w:val="00C715AC"/>
  </w:style>
  <w:style w:type="paragraph" w:customStyle="1" w:styleId="E175F3A758F54FFAB020D965931E5556">
    <w:name w:val="E175F3A758F54FFAB020D965931E5556"/>
    <w:rsid w:val="00C715AC"/>
  </w:style>
  <w:style w:type="paragraph" w:customStyle="1" w:styleId="87F7003BC0C0490888BC4FFAACF98E09">
    <w:name w:val="87F7003BC0C0490888BC4FFAACF98E09"/>
    <w:rsid w:val="00C715AC"/>
  </w:style>
  <w:style w:type="paragraph" w:customStyle="1" w:styleId="6F75C60D7AC94B51BDB00DCA47265C5F">
    <w:name w:val="6F75C60D7AC94B51BDB00DCA47265C5F"/>
    <w:rsid w:val="00C715AC"/>
  </w:style>
  <w:style w:type="paragraph" w:customStyle="1" w:styleId="59676BA604EE43B0812FB019CEBAC673">
    <w:name w:val="59676BA604EE43B0812FB019CEBAC673"/>
    <w:rsid w:val="00C715AC"/>
  </w:style>
  <w:style w:type="paragraph" w:customStyle="1" w:styleId="6683A37E0EA34FF288171835EEB93640">
    <w:name w:val="6683A37E0EA34FF288171835EEB93640"/>
    <w:rsid w:val="00C715AC"/>
  </w:style>
  <w:style w:type="paragraph" w:customStyle="1" w:styleId="49D748D479824BBCA62936431D865F7D">
    <w:name w:val="49D748D479824BBCA62936431D865F7D"/>
    <w:rsid w:val="00C715AC"/>
  </w:style>
  <w:style w:type="paragraph" w:customStyle="1" w:styleId="A53B1BC61D96403189D4A96F8DDE49A4">
    <w:name w:val="A53B1BC61D96403189D4A96F8DDE49A4"/>
    <w:rsid w:val="00C715AC"/>
  </w:style>
  <w:style w:type="paragraph" w:customStyle="1" w:styleId="2945E43951524F5F94FE92257FBFC85C">
    <w:name w:val="2945E43951524F5F94FE92257FBFC85C"/>
    <w:rsid w:val="00C715AC"/>
  </w:style>
  <w:style w:type="paragraph" w:customStyle="1" w:styleId="6B47A954B7F3457B967DBEF00322E857">
    <w:name w:val="6B47A954B7F3457B967DBEF00322E857"/>
    <w:rsid w:val="00C715AC"/>
  </w:style>
  <w:style w:type="paragraph" w:customStyle="1" w:styleId="5DE7B690D6FE426A8A6CE16B80ECDFB9">
    <w:name w:val="5DE7B690D6FE426A8A6CE16B80ECDFB9"/>
    <w:rsid w:val="00C715AC"/>
  </w:style>
  <w:style w:type="paragraph" w:customStyle="1" w:styleId="E33F7EBFDF0B4F35BD14DD6083F96C17">
    <w:name w:val="E33F7EBFDF0B4F35BD14DD6083F96C17"/>
    <w:rsid w:val="00C715AC"/>
  </w:style>
  <w:style w:type="paragraph" w:customStyle="1" w:styleId="7384AEA7785744E8800852CE0FBE8107">
    <w:name w:val="7384AEA7785744E8800852CE0FBE8107"/>
    <w:rsid w:val="00C715AC"/>
  </w:style>
  <w:style w:type="paragraph" w:customStyle="1" w:styleId="4916AEEFF71A41A8B8A7DA378544D390">
    <w:name w:val="4916AEEFF71A41A8B8A7DA378544D390"/>
    <w:rsid w:val="00C715AC"/>
  </w:style>
  <w:style w:type="paragraph" w:customStyle="1" w:styleId="7189E4566BD04BBEA9DFFEDE2A29D162">
    <w:name w:val="7189E4566BD04BBEA9DFFEDE2A29D162"/>
    <w:rsid w:val="00C715AC"/>
  </w:style>
  <w:style w:type="paragraph" w:customStyle="1" w:styleId="B677F71A478341C7A65A7AEA334E5175">
    <w:name w:val="B677F71A478341C7A65A7AEA334E5175"/>
    <w:rsid w:val="00C715AC"/>
  </w:style>
  <w:style w:type="paragraph" w:customStyle="1" w:styleId="122B8A5D6E094FF49DF6DD6C7B603B45">
    <w:name w:val="122B8A5D6E094FF49DF6DD6C7B603B45"/>
    <w:rsid w:val="00C715AC"/>
  </w:style>
  <w:style w:type="paragraph" w:customStyle="1" w:styleId="4F385648368246198ECFCD9E73D22D5F">
    <w:name w:val="4F385648368246198ECFCD9E73D22D5F"/>
    <w:rsid w:val="00C715AC"/>
  </w:style>
  <w:style w:type="paragraph" w:customStyle="1" w:styleId="E85BEA989B0942B09A3CE8C860E2EA2C">
    <w:name w:val="E85BEA989B0942B09A3CE8C860E2EA2C"/>
    <w:rsid w:val="00C715AC"/>
  </w:style>
  <w:style w:type="paragraph" w:customStyle="1" w:styleId="0F02595FE8FB486486B14D82A2FEBDA0">
    <w:name w:val="0F02595FE8FB486486B14D82A2FEBDA0"/>
    <w:rsid w:val="00C715AC"/>
  </w:style>
  <w:style w:type="paragraph" w:customStyle="1" w:styleId="CC66868061FA4D73A6D9A5D39A7DB0DE">
    <w:name w:val="CC66868061FA4D73A6D9A5D39A7DB0DE"/>
    <w:rsid w:val="00C715AC"/>
  </w:style>
  <w:style w:type="paragraph" w:customStyle="1" w:styleId="307FB58C45A545719F1A6FC009D137D8">
    <w:name w:val="307FB58C45A545719F1A6FC009D137D8"/>
    <w:rsid w:val="00C715AC"/>
  </w:style>
  <w:style w:type="paragraph" w:customStyle="1" w:styleId="D64EF154E23E4A78B30FF74B721E8784">
    <w:name w:val="D64EF154E23E4A78B30FF74B721E8784"/>
    <w:rsid w:val="00C715AC"/>
  </w:style>
  <w:style w:type="paragraph" w:customStyle="1" w:styleId="1C5038C6B03D46518ED3D3C42B59FB2E">
    <w:name w:val="1C5038C6B03D46518ED3D3C42B59FB2E"/>
    <w:rsid w:val="00C715AC"/>
  </w:style>
  <w:style w:type="paragraph" w:customStyle="1" w:styleId="09C93FF39AD94FB6BCDA4432F4C8FAEA">
    <w:name w:val="09C93FF39AD94FB6BCDA4432F4C8FAEA"/>
    <w:rsid w:val="00C715AC"/>
  </w:style>
  <w:style w:type="paragraph" w:customStyle="1" w:styleId="2EECD3E88169483CB306DA24E6C24DC7">
    <w:name w:val="2EECD3E88169483CB306DA24E6C24DC7"/>
    <w:rsid w:val="00C715AC"/>
  </w:style>
  <w:style w:type="paragraph" w:customStyle="1" w:styleId="A90678D2EAE74A948ED2A99FD7727D45">
    <w:name w:val="A90678D2EAE74A948ED2A99FD7727D45"/>
    <w:rsid w:val="00C715AC"/>
  </w:style>
  <w:style w:type="paragraph" w:customStyle="1" w:styleId="D3FD32B8DFAE44B59CB500DDF83BB1EA">
    <w:name w:val="D3FD32B8DFAE44B59CB500DDF83BB1EA"/>
    <w:rsid w:val="00C715AC"/>
  </w:style>
  <w:style w:type="paragraph" w:customStyle="1" w:styleId="E35232C145EF4DD389C693E81D56A4F4">
    <w:name w:val="E35232C145EF4DD389C693E81D56A4F4"/>
    <w:rsid w:val="00C715AC"/>
  </w:style>
  <w:style w:type="paragraph" w:customStyle="1" w:styleId="BC3FCD53A06E48C4A0597974DE4A9C7A">
    <w:name w:val="BC3FCD53A06E48C4A0597974DE4A9C7A"/>
    <w:rsid w:val="00C715AC"/>
  </w:style>
  <w:style w:type="paragraph" w:customStyle="1" w:styleId="ABA8D81E7EA648CBBE563214B81928AF">
    <w:name w:val="ABA8D81E7EA648CBBE563214B81928AF"/>
    <w:rsid w:val="00C715AC"/>
  </w:style>
  <w:style w:type="paragraph" w:customStyle="1" w:styleId="3779A67494D2404C8685BD61A835B56D">
    <w:name w:val="3779A67494D2404C8685BD61A835B56D"/>
    <w:rsid w:val="00C715AC"/>
  </w:style>
  <w:style w:type="paragraph" w:customStyle="1" w:styleId="ED6871F3369C4081B8A535E915C57B8C">
    <w:name w:val="ED6871F3369C4081B8A535E915C57B8C"/>
    <w:rsid w:val="00C715AC"/>
  </w:style>
  <w:style w:type="paragraph" w:customStyle="1" w:styleId="D6748F3B010244DC98D3222D87D25EDD">
    <w:name w:val="D6748F3B010244DC98D3222D87D25EDD"/>
    <w:rsid w:val="00C715AC"/>
  </w:style>
  <w:style w:type="paragraph" w:customStyle="1" w:styleId="F10FB779F43C46DBA5212038B9FCC79D">
    <w:name w:val="F10FB779F43C46DBA5212038B9FCC79D"/>
    <w:rsid w:val="00C715AC"/>
  </w:style>
  <w:style w:type="paragraph" w:customStyle="1" w:styleId="48F077BF1654462CA10B74789CAAC557">
    <w:name w:val="48F077BF1654462CA10B74789CAAC557"/>
    <w:rsid w:val="00C715AC"/>
  </w:style>
  <w:style w:type="paragraph" w:customStyle="1" w:styleId="ED17A93F5B6D4DFD8914459A5ABDD06D">
    <w:name w:val="ED17A93F5B6D4DFD8914459A5ABDD06D"/>
    <w:rsid w:val="00C715AC"/>
  </w:style>
  <w:style w:type="paragraph" w:customStyle="1" w:styleId="27DCAD74E63D49FBBA809593789F4410">
    <w:name w:val="27DCAD74E63D49FBBA809593789F4410"/>
    <w:rsid w:val="00C715AC"/>
  </w:style>
  <w:style w:type="paragraph" w:customStyle="1" w:styleId="FBD76C12A6E54A9BB693188EE5C2A931">
    <w:name w:val="FBD76C12A6E54A9BB693188EE5C2A931"/>
    <w:rsid w:val="00C715AC"/>
  </w:style>
  <w:style w:type="paragraph" w:customStyle="1" w:styleId="946F009FA4FC4ABDB8292093D23423D6">
    <w:name w:val="946F009FA4FC4ABDB8292093D23423D6"/>
    <w:rsid w:val="00C715AC"/>
  </w:style>
  <w:style w:type="paragraph" w:customStyle="1" w:styleId="39EB89A83DEA4F8FB6FA5F4C11510881">
    <w:name w:val="39EB89A83DEA4F8FB6FA5F4C11510881"/>
    <w:rsid w:val="00C715AC"/>
  </w:style>
  <w:style w:type="paragraph" w:customStyle="1" w:styleId="B678B90D5FFC4F6F865FF7D21A6872E0">
    <w:name w:val="B678B90D5FFC4F6F865FF7D21A6872E0"/>
    <w:rsid w:val="00C715AC"/>
  </w:style>
  <w:style w:type="paragraph" w:customStyle="1" w:styleId="DD95C75BDA674306B68BDD41AC21D799">
    <w:name w:val="DD95C75BDA674306B68BDD41AC21D799"/>
    <w:rsid w:val="00C715AC"/>
  </w:style>
  <w:style w:type="paragraph" w:customStyle="1" w:styleId="17E5CB3AA51B430AB065A07B86A6E10A">
    <w:name w:val="17E5CB3AA51B430AB065A07B86A6E10A"/>
    <w:rsid w:val="00C715AC"/>
  </w:style>
  <w:style w:type="paragraph" w:customStyle="1" w:styleId="9EB97597F9DD4A7EB20F1558066C2DE7">
    <w:name w:val="9EB97597F9DD4A7EB20F1558066C2DE7"/>
    <w:rsid w:val="00C715AC"/>
  </w:style>
  <w:style w:type="paragraph" w:customStyle="1" w:styleId="9BDB37AB47F54B87A2000C0AB4C912E3">
    <w:name w:val="9BDB37AB47F54B87A2000C0AB4C912E3"/>
    <w:rsid w:val="00C715AC"/>
  </w:style>
  <w:style w:type="paragraph" w:customStyle="1" w:styleId="9540D2BD4A034EB0A177B1B5E4927A69">
    <w:name w:val="9540D2BD4A034EB0A177B1B5E4927A69"/>
    <w:rsid w:val="00C715AC"/>
  </w:style>
  <w:style w:type="paragraph" w:customStyle="1" w:styleId="85F9439BB8FF49ABAADADE14C6B8ED44">
    <w:name w:val="85F9439BB8FF49ABAADADE14C6B8ED44"/>
    <w:rsid w:val="00C715AC"/>
  </w:style>
  <w:style w:type="paragraph" w:customStyle="1" w:styleId="36AF712F76F641249E707269636DAFF9">
    <w:name w:val="36AF712F76F641249E707269636DAFF9"/>
    <w:rsid w:val="00C715AC"/>
  </w:style>
  <w:style w:type="paragraph" w:customStyle="1" w:styleId="BEF714B678C245B5917BE52E569313B3">
    <w:name w:val="BEF714B678C245B5917BE52E569313B3"/>
    <w:rsid w:val="00C715AC"/>
  </w:style>
  <w:style w:type="paragraph" w:customStyle="1" w:styleId="522170CD3F4A4B00B5B423FB8F756754">
    <w:name w:val="522170CD3F4A4B00B5B423FB8F756754"/>
    <w:rsid w:val="00C715AC"/>
  </w:style>
  <w:style w:type="paragraph" w:customStyle="1" w:styleId="ECE33AFA8CF046909AD67078B92C2221">
    <w:name w:val="ECE33AFA8CF046909AD67078B92C2221"/>
    <w:rsid w:val="00C715AC"/>
  </w:style>
  <w:style w:type="paragraph" w:customStyle="1" w:styleId="0D4ADD42DAD64BCE9B7F9EDF1F3705AE">
    <w:name w:val="0D4ADD42DAD64BCE9B7F9EDF1F3705AE"/>
    <w:rsid w:val="00C715AC"/>
  </w:style>
  <w:style w:type="paragraph" w:customStyle="1" w:styleId="DC0C8663FB394A8BB97C1BF7768983A6">
    <w:name w:val="DC0C8663FB394A8BB97C1BF7768983A6"/>
    <w:rsid w:val="00C715AC"/>
  </w:style>
  <w:style w:type="paragraph" w:customStyle="1" w:styleId="D708023EFAF24A3A8F04B84936FBAED4">
    <w:name w:val="D708023EFAF24A3A8F04B84936FBAED4"/>
    <w:rsid w:val="00C715AC"/>
  </w:style>
  <w:style w:type="paragraph" w:customStyle="1" w:styleId="E432F28FE6AD40778AFA334FC0963239">
    <w:name w:val="E432F28FE6AD40778AFA334FC0963239"/>
    <w:rsid w:val="00C715AC"/>
  </w:style>
  <w:style w:type="paragraph" w:customStyle="1" w:styleId="69C2B6B5FAA64A798E3E5A388A75014E">
    <w:name w:val="69C2B6B5FAA64A798E3E5A388A75014E"/>
    <w:rsid w:val="00C715AC"/>
  </w:style>
  <w:style w:type="paragraph" w:customStyle="1" w:styleId="23B2C551D61244AF8D4B1BED72C664AA">
    <w:name w:val="23B2C551D61244AF8D4B1BED72C664AA"/>
    <w:rsid w:val="00C715AC"/>
  </w:style>
  <w:style w:type="paragraph" w:customStyle="1" w:styleId="6B82C75B2DFC422A9116EE5CFE6D9DD0">
    <w:name w:val="6B82C75B2DFC422A9116EE5CFE6D9DD0"/>
    <w:rsid w:val="00C715AC"/>
  </w:style>
  <w:style w:type="paragraph" w:customStyle="1" w:styleId="B350CB09C7D643A6ABCC0D8223FE8502">
    <w:name w:val="B350CB09C7D643A6ABCC0D8223FE8502"/>
    <w:rsid w:val="00C715AC"/>
  </w:style>
  <w:style w:type="paragraph" w:customStyle="1" w:styleId="376B5E9011274D00A8E500B5B0F2CE3A">
    <w:name w:val="376B5E9011274D00A8E500B5B0F2CE3A"/>
    <w:rsid w:val="00C715AC"/>
  </w:style>
  <w:style w:type="paragraph" w:customStyle="1" w:styleId="E41133D9818B494EB5E3138594E1D5FE">
    <w:name w:val="E41133D9818B494EB5E3138594E1D5FE"/>
    <w:rsid w:val="00C715AC"/>
  </w:style>
  <w:style w:type="paragraph" w:customStyle="1" w:styleId="B4A84B081D37472E8443301FB2AAEEF6">
    <w:name w:val="B4A84B081D37472E8443301FB2AAEEF6"/>
    <w:rsid w:val="00C715AC"/>
  </w:style>
  <w:style w:type="paragraph" w:customStyle="1" w:styleId="1013F29389CF47FB8991FECF49D624F5">
    <w:name w:val="1013F29389CF47FB8991FECF49D624F5"/>
    <w:rsid w:val="00C715AC"/>
  </w:style>
  <w:style w:type="paragraph" w:customStyle="1" w:styleId="83FD96AB88C14A8699B7C89ED85AA319">
    <w:name w:val="83FD96AB88C14A8699B7C89ED85AA319"/>
    <w:rsid w:val="00C715AC"/>
  </w:style>
  <w:style w:type="paragraph" w:customStyle="1" w:styleId="85A4077B1EBD4885B3C9F4CF5FF0D072">
    <w:name w:val="85A4077B1EBD4885B3C9F4CF5FF0D072"/>
    <w:rsid w:val="00C715AC"/>
  </w:style>
  <w:style w:type="paragraph" w:customStyle="1" w:styleId="CF1965A2C0E24F3B9799FB3A47BACB9F">
    <w:name w:val="CF1965A2C0E24F3B9799FB3A47BACB9F"/>
    <w:rsid w:val="00C715AC"/>
  </w:style>
  <w:style w:type="paragraph" w:customStyle="1" w:styleId="39681DA2C46F4B108ACEFB96C3462287">
    <w:name w:val="39681DA2C46F4B108ACEFB96C3462287"/>
    <w:rsid w:val="00C715AC"/>
  </w:style>
  <w:style w:type="paragraph" w:customStyle="1" w:styleId="3695DD29025E4C6ABCCBCA577431B1B6">
    <w:name w:val="3695DD29025E4C6ABCCBCA577431B1B6"/>
    <w:rsid w:val="00C715AC"/>
  </w:style>
  <w:style w:type="paragraph" w:customStyle="1" w:styleId="DCA7BAC545734ECBBF8FF84DFDC74CF4">
    <w:name w:val="DCA7BAC545734ECBBF8FF84DFDC74CF4"/>
    <w:rsid w:val="00C715AC"/>
  </w:style>
  <w:style w:type="paragraph" w:customStyle="1" w:styleId="55E6FFA8669041748D4D6DDE298D65BE">
    <w:name w:val="55E6FFA8669041748D4D6DDE298D65BE"/>
    <w:rsid w:val="00C715AC"/>
  </w:style>
  <w:style w:type="paragraph" w:customStyle="1" w:styleId="26A54421ED71496580A2854110304CED">
    <w:name w:val="26A54421ED71496580A2854110304CED"/>
    <w:rsid w:val="00C715AC"/>
  </w:style>
  <w:style w:type="paragraph" w:customStyle="1" w:styleId="7D21B929E20E45AAAFBCD79F430385CC">
    <w:name w:val="7D21B929E20E45AAAFBCD79F430385CC"/>
    <w:rsid w:val="00C715AC"/>
  </w:style>
  <w:style w:type="paragraph" w:customStyle="1" w:styleId="B4569E30074943F4B0F5A3315476C403">
    <w:name w:val="B4569E30074943F4B0F5A3315476C403"/>
    <w:rsid w:val="00C715AC"/>
  </w:style>
  <w:style w:type="paragraph" w:customStyle="1" w:styleId="C1FA52EAD944499F85EA22BB267F769E">
    <w:name w:val="C1FA52EAD944499F85EA22BB267F769E"/>
    <w:rsid w:val="00C715AC"/>
  </w:style>
  <w:style w:type="paragraph" w:customStyle="1" w:styleId="51CA1A12C7E04F86ACEE6A93D7F9D463">
    <w:name w:val="51CA1A12C7E04F86ACEE6A93D7F9D463"/>
    <w:rsid w:val="00C715AC"/>
  </w:style>
  <w:style w:type="paragraph" w:customStyle="1" w:styleId="8CDA7F763E2C44099985A1315D07CA94">
    <w:name w:val="8CDA7F763E2C44099985A1315D07CA94"/>
    <w:rsid w:val="00C715AC"/>
  </w:style>
  <w:style w:type="paragraph" w:customStyle="1" w:styleId="374CB832CE02466B820F7B6D1F0CB8CA">
    <w:name w:val="374CB832CE02466B820F7B6D1F0CB8CA"/>
    <w:rsid w:val="00C715AC"/>
  </w:style>
  <w:style w:type="paragraph" w:customStyle="1" w:styleId="02E36F91AC8D483C8BB838BBC6C73192">
    <w:name w:val="02E36F91AC8D483C8BB838BBC6C73192"/>
    <w:rsid w:val="00C715AC"/>
  </w:style>
  <w:style w:type="paragraph" w:customStyle="1" w:styleId="0C38581FA53D43259C6141F82D30D73B">
    <w:name w:val="0C38581FA53D43259C6141F82D30D73B"/>
    <w:rsid w:val="00C715AC"/>
  </w:style>
  <w:style w:type="paragraph" w:customStyle="1" w:styleId="C842ADAA36B84F438F53F8AFADDD553D">
    <w:name w:val="C842ADAA36B84F438F53F8AFADDD553D"/>
    <w:rsid w:val="00C715AC"/>
  </w:style>
  <w:style w:type="paragraph" w:customStyle="1" w:styleId="C9D50024CB944BB28EE760D2E4D46C37">
    <w:name w:val="C9D50024CB944BB28EE760D2E4D46C37"/>
    <w:rsid w:val="00C715AC"/>
  </w:style>
  <w:style w:type="paragraph" w:customStyle="1" w:styleId="D8B86BB8AF674334A96E2E0A189012FE">
    <w:name w:val="D8B86BB8AF674334A96E2E0A189012FE"/>
    <w:rsid w:val="00C715AC"/>
  </w:style>
  <w:style w:type="paragraph" w:customStyle="1" w:styleId="ABF9466138E14EC2AC87D5D906CE3B2D">
    <w:name w:val="ABF9466138E14EC2AC87D5D906CE3B2D"/>
    <w:rsid w:val="00C715AC"/>
  </w:style>
  <w:style w:type="paragraph" w:customStyle="1" w:styleId="DC81A252D4BD4CD887CCC7C061DB787A">
    <w:name w:val="DC81A252D4BD4CD887CCC7C061DB787A"/>
    <w:rsid w:val="00C715AC"/>
  </w:style>
  <w:style w:type="paragraph" w:customStyle="1" w:styleId="4896EFC97DF24F038FC77A893E04D178">
    <w:name w:val="4896EFC97DF24F038FC77A893E04D178"/>
    <w:rsid w:val="00C715AC"/>
  </w:style>
  <w:style w:type="paragraph" w:customStyle="1" w:styleId="641C0C929D274F5D980B5627CE5BCF0D">
    <w:name w:val="641C0C929D274F5D980B5627CE5BCF0D"/>
    <w:rsid w:val="00C715AC"/>
  </w:style>
  <w:style w:type="paragraph" w:customStyle="1" w:styleId="CDEE9E4407FD421D93517F3BDE577A76">
    <w:name w:val="CDEE9E4407FD421D93517F3BDE577A76"/>
    <w:rsid w:val="00C715AC"/>
  </w:style>
  <w:style w:type="paragraph" w:customStyle="1" w:styleId="4581B8A46729486E99E9F01D19A5FD4E">
    <w:name w:val="4581B8A46729486E99E9F01D19A5FD4E"/>
    <w:rsid w:val="00C715AC"/>
  </w:style>
  <w:style w:type="paragraph" w:customStyle="1" w:styleId="D65C9E03EDEC4B3294D08656EECE6491">
    <w:name w:val="D65C9E03EDEC4B3294D08656EECE6491"/>
    <w:rsid w:val="00C715AC"/>
  </w:style>
  <w:style w:type="paragraph" w:customStyle="1" w:styleId="AB4499616DEA48C3B163035BB7391472">
    <w:name w:val="AB4499616DEA48C3B163035BB7391472"/>
    <w:rsid w:val="00C715AC"/>
  </w:style>
  <w:style w:type="paragraph" w:customStyle="1" w:styleId="C447F22331F8465D8F9AEC88FB2AFBDE">
    <w:name w:val="C447F22331F8465D8F9AEC88FB2AFBDE"/>
    <w:rsid w:val="00C715AC"/>
  </w:style>
  <w:style w:type="paragraph" w:customStyle="1" w:styleId="08565D13709349DEBB83C85E98C5D582">
    <w:name w:val="08565D13709349DEBB83C85E98C5D582"/>
    <w:rsid w:val="00C715AC"/>
  </w:style>
  <w:style w:type="paragraph" w:customStyle="1" w:styleId="227D6FD6DFAD4977BC3FDB9636695F33">
    <w:name w:val="227D6FD6DFAD4977BC3FDB9636695F33"/>
    <w:rsid w:val="00C715AC"/>
  </w:style>
  <w:style w:type="paragraph" w:customStyle="1" w:styleId="94C90395E51E44F38B9437F303CBDDE5">
    <w:name w:val="94C90395E51E44F38B9437F303CBDDE5"/>
    <w:rsid w:val="00C715AC"/>
  </w:style>
  <w:style w:type="paragraph" w:customStyle="1" w:styleId="58D99F2A4DEC4F5E85C12BD1EC3FDD90">
    <w:name w:val="58D99F2A4DEC4F5E85C12BD1EC3FDD90"/>
    <w:rsid w:val="00C715AC"/>
  </w:style>
  <w:style w:type="paragraph" w:customStyle="1" w:styleId="70C26FB707254D1CBC5EE7B9EF19694F">
    <w:name w:val="70C26FB707254D1CBC5EE7B9EF19694F"/>
    <w:rsid w:val="00C715AC"/>
  </w:style>
  <w:style w:type="paragraph" w:customStyle="1" w:styleId="8DC860B34FCC4D3EB3E8277B7070DBDD">
    <w:name w:val="8DC860B34FCC4D3EB3E8277B7070DBDD"/>
    <w:rsid w:val="00C715AC"/>
  </w:style>
  <w:style w:type="paragraph" w:customStyle="1" w:styleId="78EB8645C82E4349BD638273FEBFB0DB">
    <w:name w:val="78EB8645C82E4349BD638273FEBFB0DB"/>
    <w:rsid w:val="00C715AC"/>
  </w:style>
  <w:style w:type="paragraph" w:customStyle="1" w:styleId="54AA628946D74041AB720535692A0485">
    <w:name w:val="54AA628946D74041AB720535692A0485"/>
    <w:rsid w:val="00C715AC"/>
  </w:style>
  <w:style w:type="paragraph" w:customStyle="1" w:styleId="113C66DF4A094D25993F569F12EA195D">
    <w:name w:val="113C66DF4A094D25993F569F12EA195D"/>
    <w:rsid w:val="00C715AC"/>
  </w:style>
  <w:style w:type="paragraph" w:customStyle="1" w:styleId="65D8DE5BD5C34574BA6B2A7E6057E183">
    <w:name w:val="65D8DE5BD5C34574BA6B2A7E6057E183"/>
    <w:rsid w:val="00C715AC"/>
  </w:style>
  <w:style w:type="paragraph" w:customStyle="1" w:styleId="A6EDCBD3A72E47EB91C4FED463CCADCF">
    <w:name w:val="A6EDCBD3A72E47EB91C4FED463CCADCF"/>
    <w:rsid w:val="00C715AC"/>
  </w:style>
  <w:style w:type="paragraph" w:customStyle="1" w:styleId="BC12E1D7E3DA43E68A90CE559EE0AA08">
    <w:name w:val="BC12E1D7E3DA43E68A90CE559EE0AA08"/>
    <w:rsid w:val="00C715AC"/>
  </w:style>
  <w:style w:type="paragraph" w:customStyle="1" w:styleId="E6E731825777430F8DE682C050412A5B">
    <w:name w:val="E6E731825777430F8DE682C050412A5B"/>
    <w:rsid w:val="00C715AC"/>
  </w:style>
  <w:style w:type="paragraph" w:customStyle="1" w:styleId="787D15FF77A245EF9568B53C7C04CE04">
    <w:name w:val="787D15FF77A245EF9568B53C7C04CE04"/>
    <w:rsid w:val="00C715AC"/>
  </w:style>
  <w:style w:type="paragraph" w:customStyle="1" w:styleId="7578AF0F58C545EA97049568BAC8B119">
    <w:name w:val="7578AF0F58C545EA97049568BAC8B119"/>
    <w:rsid w:val="00C715AC"/>
  </w:style>
  <w:style w:type="paragraph" w:customStyle="1" w:styleId="B95E41B1D2DC4E25AB187D7A0370848D">
    <w:name w:val="B95E41B1D2DC4E25AB187D7A0370848D"/>
    <w:rsid w:val="00C715AC"/>
  </w:style>
  <w:style w:type="paragraph" w:customStyle="1" w:styleId="9B003751204648459360044BCF02B138">
    <w:name w:val="9B003751204648459360044BCF02B138"/>
    <w:rsid w:val="00C715AC"/>
  </w:style>
  <w:style w:type="paragraph" w:customStyle="1" w:styleId="24A339AE019F4343B3152DECB0543A25">
    <w:name w:val="24A339AE019F4343B3152DECB0543A25"/>
    <w:rsid w:val="00C715AC"/>
  </w:style>
  <w:style w:type="paragraph" w:customStyle="1" w:styleId="AC27A932D1334A95B9DC55EFD897F147">
    <w:name w:val="AC27A932D1334A95B9DC55EFD897F147"/>
    <w:rsid w:val="00C715AC"/>
  </w:style>
  <w:style w:type="paragraph" w:customStyle="1" w:styleId="337B0DF8C4C54093B52AEB2B128F311D">
    <w:name w:val="337B0DF8C4C54093B52AEB2B128F311D"/>
    <w:rsid w:val="00C715AC"/>
  </w:style>
  <w:style w:type="paragraph" w:customStyle="1" w:styleId="447547CAF7574EDEA2FE8D59CFA33F9B">
    <w:name w:val="447547CAF7574EDEA2FE8D59CFA33F9B"/>
    <w:rsid w:val="00C715AC"/>
  </w:style>
  <w:style w:type="paragraph" w:customStyle="1" w:styleId="F4D974CC30F04E48AF7BBDB941837885">
    <w:name w:val="F4D974CC30F04E48AF7BBDB941837885"/>
    <w:rsid w:val="00C715AC"/>
  </w:style>
  <w:style w:type="paragraph" w:customStyle="1" w:styleId="084A8B10C723489EBEF719D9F2E6624F">
    <w:name w:val="084A8B10C723489EBEF719D9F2E6624F"/>
    <w:rsid w:val="00C715AC"/>
  </w:style>
  <w:style w:type="paragraph" w:customStyle="1" w:styleId="6424EDBAFBF74B93AA9C44638E41D3B4">
    <w:name w:val="6424EDBAFBF74B93AA9C44638E41D3B4"/>
    <w:rsid w:val="00C715AC"/>
  </w:style>
  <w:style w:type="paragraph" w:customStyle="1" w:styleId="0574BEC4D612481BB4E4211F2083F85C">
    <w:name w:val="0574BEC4D612481BB4E4211F2083F85C"/>
    <w:rsid w:val="00C715AC"/>
  </w:style>
  <w:style w:type="paragraph" w:customStyle="1" w:styleId="F768A7E600F9458B9EA0E9E910FB0DA8">
    <w:name w:val="F768A7E600F9458B9EA0E9E910FB0DA8"/>
    <w:rsid w:val="00C715AC"/>
  </w:style>
  <w:style w:type="paragraph" w:customStyle="1" w:styleId="69E1A733C5D04704929084F59958C144">
    <w:name w:val="69E1A733C5D04704929084F59958C144"/>
    <w:rsid w:val="00C715AC"/>
  </w:style>
  <w:style w:type="paragraph" w:customStyle="1" w:styleId="6AAB26C7C95E4E838318C6117A5FB5A3">
    <w:name w:val="6AAB26C7C95E4E838318C6117A5FB5A3"/>
    <w:rsid w:val="00C715AC"/>
  </w:style>
  <w:style w:type="paragraph" w:customStyle="1" w:styleId="96E213E50B3B454FB24A4596597E5ADA">
    <w:name w:val="96E213E50B3B454FB24A4596597E5ADA"/>
    <w:rsid w:val="00C715AC"/>
  </w:style>
  <w:style w:type="paragraph" w:customStyle="1" w:styleId="2D9E74D14DCF4A6B99F1C8913F67F8F0">
    <w:name w:val="2D9E74D14DCF4A6B99F1C8913F67F8F0"/>
    <w:rsid w:val="00C715AC"/>
  </w:style>
  <w:style w:type="paragraph" w:customStyle="1" w:styleId="E0CC5D7C0BA346CFBD1814B18670CB4A">
    <w:name w:val="E0CC5D7C0BA346CFBD1814B18670CB4A"/>
    <w:rsid w:val="00C715AC"/>
  </w:style>
  <w:style w:type="paragraph" w:customStyle="1" w:styleId="2496D50A84CD4B07902CBAE9085FC40A">
    <w:name w:val="2496D50A84CD4B07902CBAE9085FC40A"/>
    <w:rsid w:val="00C715AC"/>
  </w:style>
  <w:style w:type="paragraph" w:customStyle="1" w:styleId="C2D8C4C96EC24333B29D164CE72F7524">
    <w:name w:val="C2D8C4C96EC24333B29D164CE72F7524"/>
    <w:rsid w:val="00C715AC"/>
  </w:style>
  <w:style w:type="paragraph" w:customStyle="1" w:styleId="ED530B9452184B8DB83B7A9E7DAC884C">
    <w:name w:val="ED530B9452184B8DB83B7A9E7DAC884C"/>
    <w:rsid w:val="00C715AC"/>
  </w:style>
  <w:style w:type="paragraph" w:customStyle="1" w:styleId="9AA910FF33FD46AC95F23A8AA561B254">
    <w:name w:val="9AA910FF33FD46AC95F23A8AA561B254"/>
    <w:rsid w:val="00C715AC"/>
  </w:style>
  <w:style w:type="paragraph" w:customStyle="1" w:styleId="CE9A3CA4DF794103BBAB06A76958FD3E">
    <w:name w:val="CE9A3CA4DF794103BBAB06A76958FD3E"/>
    <w:rsid w:val="00C715AC"/>
  </w:style>
  <w:style w:type="paragraph" w:customStyle="1" w:styleId="448ECC8CB72A487CA572B64A34A65B3B">
    <w:name w:val="448ECC8CB72A487CA572B64A34A65B3B"/>
    <w:rsid w:val="00C715AC"/>
  </w:style>
  <w:style w:type="paragraph" w:customStyle="1" w:styleId="A6DF67BD5E474BE48EF804D74FD45543">
    <w:name w:val="A6DF67BD5E474BE48EF804D74FD45543"/>
    <w:rsid w:val="00C715AC"/>
  </w:style>
  <w:style w:type="paragraph" w:customStyle="1" w:styleId="B9E728E82AAD49B3A1DF3FBF2D295B71">
    <w:name w:val="B9E728E82AAD49B3A1DF3FBF2D295B71"/>
    <w:rsid w:val="00C715AC"/>
  </w:style>
  <w:style w:type="paragraph" w:customStyle="1" w:styleId="CB5AA58F6AB1498D905C1C75B9B74CD1">
    <w:name w:val="CB5AA58F6AB1498D905C1C75B9B74CD1"/>
    <w:rsid w:val="00C715AC"/>
  </w:style>
  <w:style w:type="paragraph" w:customStyle="1" w:styleId="78915EE3DF24494F9E60B8E2F19AA6F6">
    <w:name w:val="78915EE3DF24494F9E60B8E2F19AA6F6"/>
    <w:rsid w:val="00C715AC"/>
  </w:style>
  <w:style w:type="paragraph" w:customStyle="1" w:styleId="4AB0FBF055104411AC6504667C17D3CD">
    <w:name w:val="4AB0FBF055104411AC6504667C17D3CD"/>
    <w:rsid w:val="00C715AC"/>
  </w:style>
  <w:style w:type="paragraph" w:customStyle="1" w:styleId="5FE9F4FDBE764C8F9AE40033FECC9D20">
    <w:name w:val="5FE9F4FDBE764C8F9AE40033FECC9D20"/>
    <w:rsid w:val="00C715AC"/>
  </w:style>
  <w:style w:type="paragraph" w:customStyle="1" w:styleId="D8DAD181DE0B4C828CE379E486D8EBE1">
    <w:name w:val="D8DAD181DE0B4C828CE379E486D8EBE1"/>
    <w:rsid w:val="00C715AC"/>
  </w:style>
  <w:style w:type="paragraph" w:customStyle="1" w:styleId="1C90046F8A0D4078AA35899D5C0CB710">
    <w:name w:val="1C90046F8A0D4078AA35899D5C0CB710"/>
    <w:rsid w:val="00C715AC"/>
  </w:style>
  <w:style w:type="paragraph" w:customStyle="1" w:styleId="BD88BD028005482DA13EB92614DE55E5">
    <w:name w:val="BD88BD028005482DA13EB92614DE55E5"/>
    <w:rsid w:val="00C715AC"/>
  </w:style>
  <w:style w:type="paragraph" w:customStyle="1" w:styleId="FA232FCFC79B4BE1814278A9082AE4AF">
    <w:name w:val="FA232FCFC79B4BE1814278A9082AE4AF"/>
    <w:rsid w:val="00C715AC"/>
  </w:style>
  <w:style w:type="paragraph" w:customStyle="1" w:styleId="BEA5A3D10FB84B579655F34FFA5B2DC1">
    <w:name w:val="BEA5A3D10FB84B579655F34FFA5B2DC1"/>
    <w:rsid w:val="00C715AC"/>
  </w:style>
  <w:style w:type="paragraph" w:customStyle="1" w:styleId="9DC745A894AF4DE787D8FADD14CA2815">
    <w:name w:val="9DC745A894AF4DE787D8FADD14CA2815"/>
    <w:rsid w:val="00C715AC"/>
  </w:style>
  <w:style w:type="paragraph" w:customStyle="1" w:styleId="CDEEEDD41D0641BCB6D0B16BCC05D272">
    <w:name w:val="CDEEEDD41D0641BCB6D0B16BCC05D272"/>
    <w:rsid w:val="00C715AC"/>
  </w:style>
  <w:style w:type="paragraph" w:customStyle="1" w:styleId="FDF10CBA0F024951802353608270025A">
    <w:name w:val="FDF10CBA0F024951802353608270025A"/>
    <w:rsid w:val="00C715AC"/>
  </w:style>
  <w:style w:type="paragraph" w:customStyle="1" w:styleId="E336ED1B9FA942F7BDC1A0E3D54BF361">
    <w:name w:val="E336ED1B9FA942F7BDC1A0E3D54BF361"/>
    <w:rsid w:val="00C715AC"/>
  </w:style>
  <w:style w:type="paragraph" w:customStyle="1" w:styleId="A2069122857D4E62939A1303C818AABC">
    <w:name w:val="A2069122857D4E62939A1303C818AABC"/>
    <w:rsid w:val="00C715AC"/>
  </w:style>
  <w:style w:type="paragraph" w:customStyle="1" w:styleId="1BE4D0C761A245D0ADE8B283ABF72A39">
    <w:name w:val="1BE4D0C761A245D0ADE8B283ABF72A39"/>
    <w:rsid w:val="00C715AC"/>
  </w:style>
  <w:style w:type="paragraph" w:customStyle="1" w:styleId="06492ADFB759448982F9896B553730D3">
    <w:name w:val="06492ADFB759448982F9896B553730D3"/>
    <w:rsid w:val="00C715AC"/>
  </w:style>
  <w:style w:type="paragraph" w:customStyle="1" w:styleId="3FA0E24E0DF743F385833FDAA1A4DF25">
    <w:name w:val="3FA0E24E0DF743F385833FDAA1A4DF25"/>
    <w:rsid w:val="00C715AC"/>
  </w:style>
  <w:style w:type="paragraph" w:customStyle="1" w:styleId="1EA6621031374D6D8045ABD8983BAC76">
    <w:name w:val="1EA6621031374D6D8045ABD8983BAC76"/>
    <w:rsid w:val="00C715AC"/>
  </w:style>
  <w:style w:type="paragraph" w:customStyle="1" w:styleId="65E4C55EA0D24A83873D7D464EE5230A">
    <w:name w:val="65E4C55EA0D24A83873D7D464EE5230A"/>
    <w:rsid w:val="00C715AC"/>
  </w:style>
  <w:style w:type="paragraph" w:customStyle="1" w:styleId="9CBBDE839DE548738BDC095F0AA58BFF">
    <w:name w:val="9CBBDE839DE548738BDC095F0AA58BFF"/>
    <w:rsid w:val="00C715AC"/>
  </w:style>
  <w:style w:type="paragraph" w:customStyle="1" w:styleId="F1ACF9DE56E04CEE8E41A37B841C24CE">
    <w:name w:val="F1ACF9DE56E04CEE8E41A37B841C24CE"/>
    <w:rsid w:val="00C715AC"/>
  </w:style>
  <w:style w:type="paragraph" w:customStyle="1" w:styleId="5CA1D19863594C89806E38B19A713575">
    <w:name w:val="5CA1D19863594C89806E38B19A713575"/>
    <w:rsid w:val="00C715AC"/>
  </w:style>
  <w:style w:type="paragraph" w:customStyle="1" w:styleId="321B114856144812A0BE2509240C9F33">
    <w:name w:val="321B114856144812A0BE2509240C9F33"/>
    <w:rsid w:val="00C715AC"/>
  </w:style>
  <w:style w:type="paragraph" w:customStyle="1" w:styleId="5430A3D183FF401D9678DF730A17A9BB">
    <w:name w:val="5430A3D183FF401D9678DF730A17A9BB"/>
    <w:rsid w:val="00C715AC"/>
  </w:style>
  <w:style w:type="paragraph" w:customStyle="1" w:styleId="881A515729364FBD9A97148504F53559">
    <w:name w:val="881A515729364FBD9A97148504F53559"/>
    <w:rsid w:val="00C715AC"/>
  </w:style>
  <w:style w:type="paragraph" w:customStyle="1" w:styleId="1417BC1F906742FD90787E8CA58D72E4">
    <w:name w:val="1417BC1F906742FD90787E8CA58D72E4"/>
    <w:rsid w:val="00C715AC"/>
  </w:style>
  <w:style w:type="paragraph" w:customStyle="1" w:styleId="AEF671B0F32E42DBA3443705F1AF9904">
    <w:name w:val="AEF671B0F32E42DBA3443705F1AF9904"/>
    <w:rsid w:val="00C715AC"/>
  </w:style>
  <w:style w:type="paragraph" w:customStyle="1" w:styleId="739F82D73AEF4580B1C1C57A50F7AC82">
    <w:name w:val="739F82D73AEF4580B1C1C57A50F7AC82"/>
    <w:rsid w:val="00C715AC"/>
  </w:style>
  <w:style w:type="paragraph" w:customStyle="1" w:styleId="E48EF0A4238A4011BD96EA4D399DD923">
    <w:name w:val="E48EF0A4238A4011BD96EA4D399DD923"/>
    <w:rsid w:val="00C715AC"/>
  </w:style>
  <w:style w:type="paragraph" w:customStyle="1" w:styleId="E542950AD6A9440F9D7485C5DACE6E3E">
    <w:name w:val="E542950AD6A9440F9D7485C5DACE6E3E"/>
    <w:rsid w:val="00C715AC"/>
  </w:style>
  <w:style w:type="paragraph" w:customStyle="1" w:styleId="4589025ED73A4A6DBD3797137C4AFD44">
    <w:name w:val="4589025ED73A4A6DBD3797137C4AFD44"/>
    <w:rsid w:val="00C715AC"/>
  </w:style>
  <w:style w:type="paragraph" w:customStyle="1" w:styleId="52E23966A140487B9BA6FE97516313D2">
    <w:name w:val="52E23966A140487B9BA6FE97516313D2"/>
    <w:rsid w:val="00C715AC"/>
  </w:style>
  <w:style w:type="paragraph" w:customStyle="1" w:styleId="D8FE874B397E4ABF91E439AC5653E442">
    <w:name w:val="D8FE874B397E4ABF91E439AC5653E442"/>
    <w:rsid w:val="00C715AC"/>
  </w:style>
  <w:style w:type="paragraph" w:customStyle="1" w:styleId="8F05B3A7ACD24F13B1680CCA30E9E54F">
    <w:name w:val="8F05B3A7ACD24F13B1680CCA30E9E54F"/>
    <w:rsid w:val="00C715AC"/>
  </w:style>
  <w:style w:type="paragraph" w:customStyle="1" w:styleId="1F6B0D7299E7406D95BA164968DF35BF">
    <w:name w:val="1F6B0D7299E7406D95BA164968DF35BF"/>
    <w:rsid w:val="00C715AC"/>
  </w:style>
  <w:style w:type="paragraph" w:customStyle="1" w:styleId="578DBD95FF0D4079BF2CB537AB1BF48C">
    <w:name w:val="578DBD95FF0D4079BF2CB537AB1BF48C"/>
    <w:rsid w:val="00C715AC"/>
  </w:style>
  <w:style w:type="paragraph" w:customStyle="1" w:styleId="CFC47EF7217F4CE9B1FF051BE9EDDA76">
    <w:name w:val="CFC47EF7217F4CE9B1FF051BE9EDDA76"/>
    <w:rsid w:val="00C715AC"/>
  </w:style>
  <w:style w:type="paragraph" w:customStyle="1" w:styleId="96035338133E4923855333663051658E">
    <w:name w:val="96035338133E4923855333663051658E"/>
    <w:rsid w:val="00C715AC"/>
  </w:style>
  <w:style w:type="paragraph" w:customStyle="1" w:styleId="D72F15EFC8D34F65AE4165BABEDF9073">
    <w:name w:val="D72F15EFC8D34F65AE4165BABEDF9073"/>
    <w:rsid w:val="00C715AC"/>
  </w:style>
  <w:style w:type="paragraph" w:customStyle="1" w:styleId="6C18850DB205410E969BBFEA78E5E24C">
    <w:name w:val="6C18850DB205410E969BBFEA78E5E24C"/>
    <w:rsid w:val="00C715AC"/>
  </w:style>
  <w:style w:type="paragraph" w:customStyle="1" w:styleId="E413D7D680B54DF69112683E58FC61DD">
    <w:name w:val="E413D7D680B54DF69112683E58FC61DD"/>
    <w:rsid w:val="00C715AC"/>
  </w:style>
  <w:style w:type="paragraph" w:customStyle="1" w:styleId="478A28D568E146A8AACE3575AB6C90F9">
    <w:name w:val="478A28D568E146A8AACE3575AB6C90F9"/>
    <w:rsid w:val="00C715AC"/>
  </w:style>
  <w:style w:type="paragraph" w:customStyle="1" w:styleId="48973DC4ABF94839AC8E68F29839E695">
    <w:name w:val="48973DC4ABF94839AC8E68F29839E695"/>
    <w:rsid w:val="00C715AC"/>
  </w:style>
  <w:style w:type="paragraph" w:customStyle="1" w:styleId="7C18C6C1E373436EBA64519959D41179">
    <w:name w:val="7C18C6C1E373436EBA64519959D41179"/>
    <w:rsid w:val="00C715AC"/>
  </w:style>
  <w:style w:type="paragraph" w:customStyle="1" w:styleId="FFEBB285417E41F38D4CE20839658CF1">
    <w:name w:val="FFEBB285417E41F38D4CE20839658CF1"/>
    <w:rsid w:val="00C715AC"/>
  </w:style>
  <w:style w:type="paragraph" w:customStyle="1" w:styleId="3B89058DB2104D57AFEDBB4E58FD99F7">
    <w:name w:val="3B89058DB2104D57AFEDBB4E58FD99F7"/>
    <w:rsid w:val="00C715AC"/>
  </w:style>
  <w:style w:type="paragraph" w:customStyle="1" w:styleId="69A1CB3ECE9E416D8510C6C0D6C7100A">
    <w:name w:val="69A1CB3ECE9E416D8510C6C0D6C7100A"/>
    <w:rsid w:val="00C715AC"/>
  </w:style>
  <w:style w:type="paragraph" w:customStyle="1" w:styleId="87A240F470E3470286ED1EB0BCEFF822">
    <w:name w:val="87A240F470E3470286ED1EB0BCEFF822"/>
    <w:rsid w:val="00C715AC"/>
  </w:style>
  <w:style w:type="paragraph" w:customStyle="1" w:styleId="F63619F99DB146F3B94060D35695DD05">
    <w:name w:val="F63619F99DB146F3B94060D35695DD05"/>
    <w:rsid w:val="00C715AC"/>
  </w:style>
  <w:style w:type="paragraph" w:customStyle="1" w:styleId="55758C0183EE44D49C28959EC4138E58">
    <w:name w:val="55758C0183EE44D49C28959EC4138E58"/>
    <w:rsid w:val="00C715AC"/>
  </w:style>
  <w:style w:type="paragraph" w:customStyle="1" w:styleId="8D25E7782BDE44E3AC0F1CCB4B6FFA23">
    <w:name w:val="8D25E7782BDE44E3AC0F1CCB4B6FFA23"/>
    <w:rsid w:val="00C715AC"/>
  </w:style>
  <w:style w:type="paragraph" w:customStyle="1" w:styleId="B48127145EC64F0D85A0724AB4D5973A">
    <w:name w:val="B48127145EC64F0D85A0724AB4D5973A"/>
    <w:rsid w:val="00C715AC"/>
  </w:style>
  <w:style w:type="paragraph" w:customStyle="1" w:styleId="8C16270BC18F441CBDD90240D5B2CE83">
    <w:name w:val="8C16270BC18F441CBDD90240D5B2CE83"/>
    <w:rsid w:val="00C715AC"/>
  </w:style>
  <w:style w:type="paragraph" w:customStyle="1" w:styleId="BE54533BBC684E06959822C770A2EC53">
    <w:name w:val="BE54533BBC684E06959822C770A2EC53"/>
    <w:rsid w:val="00C715AC"/>
  </w:style>
  <w:style w:type="paragraph" w:customStyle="1" w:styleId="0E9FBB345FDB437F9FFCFC5F4C240581">
    <w:name w:val="0E9FBB345FDB437F9FFCFC5F4C240581"/>
    <w:rsid w:val="00C715AC"/>
  </w:style>
  <w:style w:type="paragraph" w:customStyle="1" w:styleId="9476DD3E5BC741D8A606F90713EF854B">
    <w:name w:val="9476DD3E5BC741D8A606F90713EF854B"/>
    <w:rsid w:val="00C715AC"/>
  </w:style>
  <w:style w:type="paragraph" w:customStyle="1" w:styleId="335C2137FC7F4FB69952E660FA829A59">
    <w:name w:val="335C2137FC7F4FB69952E660FA829A59"/>
    <w:rsid w:val="00C715AC"/>
  </w:style>
  <w:style w:type="paragraph" w:customStyle="1" w:styleId="DA96146DCF154D45942154A4507ED56E">
    <w:name w:val="DA96146DCF154D45942154A4507ED56E"/>
    <w:rsid w:val="00C715AC"/>
  </w:style>
  <w:style w:type="paragraph" w:customStyle="1" w:styleId="4EA14A6AB8AC4C0F91B3967289B94FF9">
    <w:name w:val="4EA14A6AB8AC4C0F91B3967289B94FF9"/>
    <w:rsid w:val="00C715AC"/>
  </w:style>
  <w:style w:type="paragraph" w:customStyle="1" w:styleId="B1560DF858FD42B7AEA308D96D2FF8BD">
    <w:name w:val="B1560DF858FD42B7AEA308D96D2FF8BD"/>
    <w:rsid w:val="00C715AC"/>
  </w:style>
  <w:style w:type="paragraph" w:customStyle="1" w:styleId="A961FF21065C445F96D528803F48F669">
    <w:name w:val="A961FF21065C445F96D528803F48F669"/>
    <w:rsid w:val="00C715AC"/>
  </w:style>
  <w:style w:type="paragraph" w:customStyle="1" w:styleId="E577D6692C8643EF83C1195591CBE882">
    <w:name w:val="E577D6692C8643EF83C1195591CBE882"/>
    <w:rsid w:val="00C715AC"/>
  </w:style>
  <w:style w:type="paragraph" w:customStyle="1" w:styleId="DB37D2D64A314727B84CB9EB6C49D39C">
    <w:name w:val="DB37D2D64A314727B84CB9EB6C49D39C"/>
    <w:rsid w:val="00C715AC"/>
  </w:style>
  <w:style w:type="paragraph" w:customStyle="1" w:styleId="4E0E3AE92F0240089627E13F2476C37F">
    <w:name w:val="4E0E3AE92F0240089627E13F2476C37F"/>
    <w:rsid w:val="00C715AC"/>
  </w:style>
  <w:style w:type="paragraph" w:customStyle="1" w:styleId="19DAD917E6AF4D79A7241C1B40ED5D1F">
    <w:name w:val="19DAD917E6AF4D79A7241C1B40ED5D1F"/>
    <w:rsid w:val="00C715AC"/>
  </w:style>
  <w:style w:type="paragraph" w:customStyle="1" w:styleId="2AA534BEE27645928B321F0BBABFC4BE">
    <w:name w:val="2AA534BEE27645928B321F0BBABFC4BE"/>
    <w:rsid w:val="00C715AC"/>
  </w:style>
  <w:style w:type="paragraph" w:customStyle="1" w:styleId="D6DB3B01506C4D01A0CEAF3F8157D402">
    <w:name w:val="D6DB3B01506C4D01A0CEAF3F8157D402"/>
    <w:rsid w:val="00C715AC"/>
  </w:style>
  <w:style w:type="paragraph" w:customStyle="1" w:styleId="5AAD750D0B84466CA27E334233986D75">
    <w:name w:val="5AAD750D0B84466CA27E334233986D75"/>
    <w:rsid w:val="00C715AC"/>
  </w:style>
  <w:style w:type="paragraph" w:customStyle="1" w:styleId="B6E85BC689F443F8B8A6BE51AF67F277">
    <w:name w:val="B6E85BC689F443F8B8A6BE51AF67F277"/>
    <w:rsid w:val="00C715AC"/>
  </w:style>
  <w:style w:type="paragraph" w:customStyle="1" w:styleId="BAF0F33A20A24F1CBA793172D8CE1C66">
    <w:name w:val="BAF0F33A20A24F1CBA793172D8CE1C66"/>
    <w:rsid w:val="00C715AC"/>
  </w:style>
  <w:style w:type="paragraph" w:customStyle="1" w:styleId="86B02E9957B34A9381520C6F81101353">
    <w:name w:val="86B02E9957B34A9381520C6F81101353"/>
    <w:rsid w:val="00C715AC"/>
  </w:style>
  <w:style w:type="paragraph" w:customStyle="1" w:styleId="C5C73C679E7542CE8D5256175F6337CC">
    <w:name w:val="C5C73C679E7542CE8D5256175F6337CC"/>
    <w:rsid w:val="00C715AC"/>
  </w:style>
  <w:style w:type="paragraph" w:customStyle="1" w:styleId="FAD8CC6B04484AD78B89C9CA8F83FA2B">
    <w:name w:val="FAD8CC6B04484AD78B89C9CA8F83FA2B"/>
    <w:rsid w:val="00C715AC"/>
  </w:style>
  <w:style w:type="paragraph" w:customStyle="1" w:styleId="A83A4D35A03741459E9EDF0D95DD2CB2">
    <w:name w:val="A83A4D35A03741459E9EDF0D95DD2CB2"/>
    <w:rsid w:val="00C715AC"/>
  </w:style>
  <w:style w:type="paragraph" w:customStyle="1" w:styleId="CC2E75AEC2C645A7ADBCC85570189C00">
    <w:name w:val="CC2E75AEC2C645A7ADBCC85570189C00"/>
    <w:rsid w:val="00C715AC"/>
  </w:style>
  <w:style w:type="paragraph" w:customStyle="1" w:styleId="A096208AAD974FEFB83D5A1DB212BCA1">
    <w:name w:val="A096208AAD974FEFB83D5A1DB212BCA1"/>
    <w:rsid w:val="00C715AC"/>
  </w:style>
  <w:style w:type="paragraph" w:customStyle="1" w:styleId="E0010CC6A29F4601ADC807A76328C420">
    <w:name w:val="E0010CC6A29F4601ADC807A76328C420"/>
    <w:rsid w:val="00C715AC"/>
  </w:style>
  <w:style w:type="paragraph" w:customStyle="1" w:styleId="F616D01E266A4B739876D5B0734B8B65">
    <w:name w:val="F616D01E266A4B739876D5B0734B8B65"/>
    <w:rsid w:val="00C715AC"/>
  </w:style>
  <w:style w:type="paragraph" w:customStyle="1" w:styleId="B96238A7AA7B40129A7C8D2CA806045F">
    <w:name w:val="B96238A7AA7B40129A7C8D2CA806045F"/>
    <w:rsid w:val="00C715AC"/>
  </w:style>
  <w:style w:type="paragraph" w:customStyle="1" w:styleId="3BB74A68FE8248C1ADAFFB03E45A7B70">
    <w:name w:val="3BB74A68FE8248C1ADAFFB03E45A7B70"/>
    <w:rsid w:val="00C715AC"/>
  </w:style>
  <w:style w:type="paragraph" w:customStyle="1" w:styleId="E1B551689D9B4431AA97E9CC421040A2">
    <w:name w:val="E1B551689D9B4431AA97E9CC421040A2"/>
    <w:rsid w:val="00C715AC"/>
  </w:style>
  <w:style w:type="paragraph" w:customStyle="1" w:styleId="3FC465EF1F314D6296C8F330B6C177A6">
    <w:name w:val="3FC465EF1F314D6296C8F330B6C177A6"/>
    <w:rsid w:val="00C715AC"/>
  </w:style>
  <w:style w:type="paragraph" w:customStyle="1" w:styleId="6C5A75D2DFD94F0C8A272B6B3B38EFDE">
    <w:name w:val="6C5A75D2DFD94F0C8A272B6B3B38EFDE"/>
    <w:rsid w:val="00C715AC"/>
  </w:style>
  <w:style w:type="paragraph" w:customStyle="1" w:styleId="EF1345744B30493FA39CA0A69D016179">
    <w:name w:val="EF1345744B30493FA39CA0A69D016179"/>
    <w:rsid w:val="00C715AC"/>
  </w:style>
  <w:style w:type="paragraph" w:customStyle="1" w:styleId="6D9E3179132949EC8AB8E0B52567BA84">
    <w:name w:val="6D9E3179132949EC8AB8E0B52567BA84"/>
    <w:rsid w:val="00C715AC"/>
  </w:style>
  <w:style w:type="paragraph" w:customStyle="1" w:styleId="04B4FE98A76D42F999750621785968FE">
    <w:name w:val="04B4FE98A76D42F999750621785968FE"/>
    <w:rsid w:val="00C715AC"/>
  </w:style>
  <w:style w:type="paragraph" w:customStyle="1" w:styleId="2852874CE8F74A6BAB5272B27590E445">
    <w:name w:val="2852874CE8F74A6BAB5272B27590E445"/>
    <w:rsid w:val="00C715AC"/>
  </w:style>
  <w:style w:type="paragraph" w:customStyle="1" w:styleId="AD1598B4F41E4C59B98A4052BF72EBBC">
    <w:name w:val="AD1598B4F41E4C59B98A4052BF72EBBC"/>
    <w:rsid w:val="00C715AC"/>
  </w:style>
  <w:style w:type="paragraph" w:customStyle="1" w:styleId="52918A3B21EB4A618C3BBFD6451D0B1E">
    <w:name w:val="52918A3B21EB4A618C3BBFD6451D0B1E"/>
    <w:rsid w:val="00C715AC"/>
  </w:style>
  <w:style w:type="paragraph" w:customStyle="1" w:styleId="57F94B6CB83D484BAE106FF30AADA68D">
    <w:name w:val="57F94B6CB83D484BAE106FF30AADA68D"/>
    <w:rsid w:val="00C715AC"/>
  </w:style>
  <w:style w:type="paragraph" w:customStyle="1" w:styleId="E1D00B80297048EE882AE56DA5E1C001">
    <w:name w:val="E1D00B80297048EE882AE56DA5E1C001"/>
    <w:rsid w:val="00C715AC"/>
  </w:style>
  <w:style w:type="paragraph" w:customStyle="1" w:styleId="EF88592A5CED40A39F11D85B8B0A2F05">
    <w:name w:val="EF88592A5CED40A39F11D85B8B0A2F05"/>
    <w:rsid w:val="00C715AC"/>
  </w:style>
  <w:style w:type="paragraph" w:customStyle="1" w:styleId="F86BE71C03DA4204955259E5C120B0C0">
    <w:name w:val="F86BE71C03DA4204955259E5C120B0C0"/>
    <w:rsid w:val="00C715AC"/>
  </w:style>
  <w:style w:type="paragraph" w:customStyle="1" w:styleId="91C8B5979EB542A7AAC16FDD71635B28">
    <w:name w:val="91C8B5979EB542A7AAC16FDD71635B28"/>
    <w:rsid w:val="00C715AC"/>
  </w:style>
  <w:style w:type="paragraph" w:customStyle="1" w:styleId="07D120FEE21949288FBEAA4EE35849BE">
    <w:name w:val="07D120FEE21949288FBEAA4EE35849BE"/>
    <w:rsid w:val="00777EA3"/>
  </w:style>
  <w:style w:type="paragraph" w:customStyle="1" w:styleId="EE1098C0BACC457492C961C827F86A57">
    <w:name w:val="EE1098C0BACC457492C961C827F86A57"/>
    <w:rsid w:val="00777EA3"/>
  </w:style>
  <w:style w:type="paragraph" w:customStyle="1" w:styleId="E0990A652D1D4D64917C8DC365457351">
    <w:name w:val="E0990A652D1D4D64917C8DC365457351"/>
    <w:rsid w:val="00777EA3"/>
  </w:style>
  <w:style w:type="paragraph" w:customStyle="1" w:styleId="7131EB9B474342F9822A53FAD816216A">
    <w:name w:val="7131EB9B474342F9822A53FAD816216A"/>
    <w:rsid w:val="00777EA3"/>
  </w:style>
  <w:style w:type="paragraph" w:customStyle="1" w:styleId="ED8117FCC17A47E19DDAB357D4ACB135">
    <w:name w:val="ED8117FCC17A47E19DDAB357D4ACB135"/>
    <w:rsid w:val="00777EA3"/>
  </w:style>
  <w:style w:type="paragraph" w:customStyle="1" w:styleId="D8A0F404029A47AB9D7E0CD1B925E4DA">
    <w:name w:val="D8A0F404029A47AB9D7E0CD1B925E4DA"/>
    <w:rsid w:val="00777EA3"/>
  </w:style>
  <w:style w:type="paragraph" w:customStyle="1" w:styleId="AD53F2DC8E024630831FB25FE63CCA96">
    <w:name w:val="AD53F2DC8E024630831FB25FE63CCA96"/>
    <w:rsid w:val="00777EA3"/>
  </w:style>
  <w:style w:type="paragraph" w:customStyle="1" w:styleId="DF2F438158C248078B8EE022BE9AA71C">
    <w:name w:val="DF2F438158C248078B8EE022BE9AA71C"/>
    <w:rsid w:val="00777EA3"/>
  </w:style>
  <w:style w:type="paragraph" w:customStyle="1" w:styleId="5639580F426A43D8B4FD5FECBF26FDD3">
    <w:name w:val="5639580F426A43D8B4FD5FECBF26FDD3"/>
    <w:rsid w:val="00777EA3"/>
  </w:style>
  <w:style w:type="paragraph" w:customStyle="1" w:styleId="6ABC0811E89F4D899DB228FE6C947D07">
    <w:name w:val="6ABC0811E89F4D899DB228FE6C947D07"/>
    <w:rsid w:val="00777EA3"/>
  </w:style>
  <w:style w:type="paragraph" w:customStyle="1" w:styleId="F677C633127F497CBE3C804AA5B20B2B">
    <w:name w:val="F677C633127F497CBE3C804AA5B20B2B"/>
    <w:rsid w:val="00777EA3"/>
  </w:style>
  <w:style w:type="paragraph" w:customStyle="1" w:styleId="DE9664E629354D9CA3BBA25411D1849E">
    <w:name w:val="DE9664E629354D9CA3BBA25411D1849E"/>
    <w:rsid w:val="00777EA3"/>
  </w:style>
  <w:style w:type="paragraph" w:customStyle="1" w:styleId="FCABB25E5F0D4F11BD2E4DBCD87C485A">
    <w:name w:val="FCABB25E5F0D4F11BD2E4DBCD87C485A"/>
    <w:rsid w:val="00777EA3"/>
  </w:style>
  <w:style w:type="paragraph" w:customStyle="1" w:styleId="212EB831FA524A76AED93ACCDBE25C69">
    <w:name w:val="212EB831FA524A76AED93ACCDBE25C69"/>
    <w:rsid w:val="00777EA3"/>
  </w:style>
  <w:style w:type="paragraph" w:customStyle="1" w:styleId="9F5A68445E1548C192D7875D339CC7B5">
    <w:name w:val="9F5A68445E1548C192D7875D339CC7B5"/>
    <w:rsid w:val="00777EA3"/>
  </w:style>
  <w:style w:type="paragraph" w:customStyle="1" w:styleId="EF03D7E385384EDFA38F55AFA15F6F91">
    <w:name w:val="EF03D7E385384EDFA38F55AFA15F6F91"/>
    <w:rsid w:val="00C0082F"/>
    <w:rPr>
      <w:lang w:val="uk-UA" w:eastAsia="uk-UA"/>
    </w:rPr>
  </w:style>
  <w:style w:type="paragraph" w:customStyle="1" w:styleId="6F727FB7EAD2450ABBD31FAAE9E30AAF">
    <w:name w:val="6F727FB7EAD2450ABBD31FAAE9E30AAF"/>
    <w:rsid w:val="00C0082F"/>
    <w:rPr>
      <w:lang w:val="uk-UA" w:eastAsia="uk-UA"/>
    </w:rPr>
  </w:style>
  <w:style w:type="paragraph" w:customStyle="1" w:styleId="1D0AC3E48D244E589A2EF401017727FD">
    <w:name w:val="1D0AC3E48D244E589A2EF401017727FD"/>
    <w:rsid w:val="00C0082F"/>
    <w:rPr>
      <w:lang w:val="uk-UA" w:eastAsia="uk-UA"/>
    </w:rPr>
  </w:style>
  <w:style w:type="paragraph" w:customStyle="1" w:styleId="46B66A4D850F4E0B8C065E70A0F371BB">
    <w:name w:val="46B66A4D850F4E0B8C065E70A0F371BB"/>
    <w:rsid w:val="00C0082F"/>
    <w:rPr>
      <w:lang w:val="uk-UA" w:eastAsia="uk-UA"/>
    </w:rPr>
  </w:style>
  <w:style w:type="paragraph" w:customStyle="1" w:styleId="C3C3CEE67F7C4A9A81F3B7AE9930620B">
    <w:name w:val="C3C3CEE67F7C4A9A81F3B7AE9930620B"/>
    <w:rsid w:val="00C0082F"/>
    <w:rPr>
      <w:lang w:val="uk-UA" w:eastAsia="uk-UA"/>
    </w:rPr>
  </w:style>
  <w:style w:type="paragraph" w:customStyle="1" w:styleId="E11FA9EDB63F40B49A7DFBF4FDE84366">
    <w:name w:val="E11FA9EDB63F40B49A7DFBF4FDE84366"/>
    <w:rsid w:val="00C0082F"/>
    <w:rPr>
      <w:lang w:val="uk-UA" w:eastAsia="uk-UA"/>
    </w:rPr>
  </w:style>
  <w:style w:type="paragraph" w:customStyle="1" w:styleId="8B0C4FA3D6B0421A999BA7A759E6886B">
    <w:name w:val="8B0C4FA3D6B0421A999BA7A759E6886B"/>
    <w:rsid w:val="00C0082F"/>
    <w:rPr>
      <w:lang w:val="uk-UA" w:eastAsia="uk-UA"/>
    </w:rPr>
  </w:style>
  <w:style w:type="paragraph" w:customStyle="1" w:styleId="4726676BAA5D47F184362787894E883D">
    <w:name w:val="4726676BAA5D47F184362787894E883D"/>
    <w:rsid w:val="00C0082F"/>
    <w:rPr>
      <w:lang w:val="uk-UA" w:eastAsia="uk-UA"/>
    </w:rPr>
  </w:style>
  <w:style w:type="paragraph" w:customStyle="1" w:styleId="CF55E5264140463C85C347C7A42459CC">
    <w:name w:val="CF55E5264140463C85C347C7A42459CC"/>
    <w:rsid w:val="00C0082F"/>
    <w:rPr>
      <w:lang w:val="uk-UA" w:eastAsia="uk-UA"/>
    </w:rPr>
  </w:style>
  <w:style w:type="paragraph" w:customStyle="1" w:styleId="7B5176C0D22843189DAFE39E4C639E71">
    <w:name w:val="7B5176C0D22843189DAFE39E4C639E71"/>
    <w:rsid w:val="00C0082F"/>
    <w:rPr>
      <w:lang w:val="uk-UA" w:eastAsia="uk-UA"/>
    </w:rPr>
  </w:style>
  <w:style w:type="paragraph" w:customStyle="1" w:styleId="B84297C2C3924170844611B8DB42B9A2">
    <w:name w:val="B84297C2C3924170844611B8DB42B9A2"/>
    <w:rsid w:val="00C0082F"/>
    <w:rPr>
      <w:lang w:val="uk-UA" w:eastAsia="uk-UA"/>
    </w:rPr>
  </w:style>
  <w:style w:type="paragraph" w:customStyle="1" w:styleId="95E52F5A19B44C02877593F44A45AAB5">
    <w:name w:val="95E52F5A19B44C02877593F44A45AAB5"/>
    <w:rsid w:val="00C0082F"/>
    <w:rPr>
      <w:lang w:val="uk-UA" w:eastAsia="uk-UA"/>
    </w:rPr>
  </w:style>
  <w:style w:type="paragraph" w:customStyle="1" w:styleId="6CA11D1FE71D49AA858D0E40F33B10AA">
    <w:name w:val="6CA11D1FE71D49AA858D0E40F33B10AA"/>
    <w:rsid w:val="00C0082F"/>
    <w:rPr>
      <w:lang w:val="uk-UA" w:eastAsia="uk-UA"/>
    </w:rPr>
  </w:style>
  <w:style w:type="paragraph" w:customStyle="1" w:styleId="A7C903633A444E8A87AA66B6994860BC">
    <w:name w:val="A7C903633A444E8A87AA66B6994860BC"/>
    <w:rsid w:val="00C0082F"/>
    <w:rPr>
      <w:lang w:val="uk-UA" w:eastAsia="uk-UA"/>
    </w:rPr>
  </w:style>
  <w:style w:type="paragraph" w:customStyle="1" w:styleId="B567B4B1EF5E40D2AE4676AEC20EAFB1">
    <w:name w:val="B567B4B1EF5E40D2AE4676AEC20EAFB1"/>
    <w:rsid w:val="00C0082F"/>
    <w:rPr>
      <w:lang w:val="uk-UA" w:eastAsia="uk-UA"/>
    </w:rPr>
  </w:style>
  <w:style w:type="paragraph" w:customStyle="1" w:styleId="1B8868CEDBC8417BBC194690F352C9BF">
    <w:name w:val="1B8868CEDBC8417BBC194690F352C9BF"/>
    <w:rsid w:val="00C0082F"/>
    <w:rPr>
      <w:lang w:val="uk-UA" w:eastAsia="uk-UA"/>
    </w:rPr>
  </w:style>
  <w:style w:type="paragraph" w:customStyle="1" w:styleId="271E787E18E6459FB8C1DAB359AE4342">
    <w:name w:val="271E787E18E6459FB8C1DAB359AE4342"/>
    <w:rsid w:val="00C0082F"/>
    <w:rPr>
      <w:lang w:val="uk-UA" w:eastAsia="uk-UA"/>
    </w:rPr>
  </w:style>
  <w:style w:type="paragraph" w:customStyle="1" w:styleId="D0B1B57D7A4D4FAD897D317F1ACCCBB6">
    <w:name w:val="D0B1B57D7A4D4FAD897D317F1ACCCBB6"/>
    <w:rsid w:val="00C0082F"/>
    <w:rPr>
      <w:lang w:val="uk-UA" w:eastAsia="uk-UA"/>
    </w:rPr>
  </w:style>
  <w:style w:type="paragraph" w:customStyle="1" w:styleId="1FDFB4A9A8F74063937810134FEB7850">
    <w:name w:val="1FDFB4A9A8F74063937810134FEB7850"/>
    <w:rsid w:val="00C0082F"/>
    <w:rPr>
      <w:lang w:val="uk-UA" w:eastAsia="uk-UA"/>
    </w:rPr>
  </w:style>
  <w:style w:type="paragraph" w:customStyle="1" w:styleId="493F575386AF429B8544EB1B4751CD25">
    <w:name w:val="493F575386AF429B8544EB1B4751CD25"/>
    <w:rsid w:val="00C0082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DEB32-BE1D-408F-8305-AC124E34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NL.dot</Template>
  <TotalTime>109</TotalTime>
  <Pages>2</Pages>
  <Words>691</Words>
  <Characters>395</Characters>
  <Application>Microsoft Office Word</Application>
  <DocSecurity>0</DocSecurity>
  <Lines>3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Checklist Mobile App testen</vt:lpstr>
      <vt:lpstr>Checklist Mobile App testen</vt:lpstr>
      <vt:lpstr>Checklist Intake Test tools</vt:lpstr>
    </vt:vector>
  </TitlesOfParts>
  <Manager>Ewald Roodenrijs</Manager>
  <Company>Sogeti Nederland B.V.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Mobile App testen</dc:title>
  <dc:subject>TMap Next</dc:subject>
  <dc:creator>Thomas Veltman</dc:creator>
  <cp:lastModifiedBy>Snickers</cp:lastModifiedBy>
  <cp:revision>3</cp:revision>
  <cp:lastPrinted>2012-06-04T17:47:00Z</cp:lastPrinted>
  <dcterms:created xsi:type="dcterms:W3CDTF">2012-06-22T11:40:00Z</dcterms:created>
  <dcterms:modified xsi:type="dcterms:W3CDTF">2018-04-17T10:22:00Z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DocumentVersie">
    <vt:lpwstr>0.7</vt:lpwstr>
  </property>
  <property fmtid="{D5CDD505-2E9C-101B-9397-08002B2CF9AE}" pid="3" name="sgt_Plaats">
    <vt:lpwstr>Vianen</vt:lpwstr>
  </property>
  <property fmtid="{D5CDD505-2E9C-101B-9397-08002B2CF9AE}" pid="4" name="sgt_Kenmerk">
    <vt:lpwstr>Version with comments from Mobility &amp; App testing community processed</vt:lpwstr>
  </property>
  <property fmtid="{D5CDD505-2E9C-101B-9397-08002B2CF9AE}" pid="5" name="sgt_Auteur">
    <vt:lpwstr>Mobility &amp; App testing Community</vt:lpwstr>
  </property>
  <property fmtid="{D5CDD505-2E9C-101B-9397-08002B2CF9AE}" pid="6" name="sgt_DocumentDatum">
    <vt:lpwstr>June 20, 2012</vt:lpwstr>
  </property>
  <property fmtid="{D5CDD505-2E9C-101B-9397-08002B2CF9AE}" pid="7" name="sgt_VestigingsplaatsHoofdKantoor">
    <vt:lpwstr>Vianen</vt:lpwstr>
  </property>
  <property fmtid="{D5CDD505-2E9C-101B-9397-08002B2CF9AE}" pid="8" name="sgt_BedrijfsnaamKort">
    <vt:lpwstr>Sogeti</vt:lpwstr>
  </property>
  <property fmtid="{D5CDD505-2E9C-101B-9397-08002B2CF9AE}" pid="9" name="sgt_Bedrijfsnaam">
    <vt:lpwstr>Sogeti Nederland B.V.</vt:lpwstr>
  </property>
  <property fmtid="{D5CDD505-2E9C-101B-9397-08002B2CF9AE}" pid="10" name="NieuweVelden">
    <vt:lpwstr>Ja</vt:lpwstr>
  </property>
  <property fmtid="{D5CDD505-2E9C-101B-9397-08002B2CF9AE}" pid="11" name="alg_Vertrouwelijkheid">
    <vt:lpwstr>  </vt:lpwstr>
  </property>
  <property fmtid="{D5CDD505-2E9C-101B-9397-08002B2CF9AE}" pid="12" name="Afdeling">
    <vt:lpwstr>Software Control</vt:lpwstr>
  </property>
</Properties>
</file>